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C26B" w14:textId="3D1D7903" w:rsidR="005226F9" w:rsidRPr="00E8431A" w:rsidRDefault="00594179" w:rsidP="005C267E">
      <w:pPr>
        <w:pStyle w:val="En-tte"/>
        <w:pBdr>
          <w:bottom w:val="threeDEngrave" w:sz="18" w:space="0" w:color="61C51A"/>
        </w:pBdr>
        <w:tabs>
          <w:tab w:val="clear" w:pos="4536"/>
          <w:tab w:val="clear" w:pos="9072"/>
        </w:tabs>
        <w:ind w:right="1179"/>
        <w:rPr>
          <w:rFonts w:ascii="Arial" w:hAnsi="Arial" w:cs="Arial"/>
          <w:b/>
          <w:noProof/>
          <w:color w:val="76923C" w:themeColor="accent3" w:themeShade="BF"/>
          <w:sz w:val="44"/>
          <w:szCs w:val="44"/>
        </w:rPr>
      </w:pPr>
      <w:r w:rsidRPr="00E8431A">
        <w:rPr>
          <w:rFonts w:ascii="Arial" w:hAnsi="Arial" w:cs="Arial"/>
          <w:b/>
          <w:noProof/>
          <w:color w:val="76923C" w:themeColor="accent3" w:themeShade="BF"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2837FA64" wp14:editId="4AAA52C9">
            <wp:simplePos x="0" y="0"/>
            <wp:positionH relativeFrom="column">
              <wp:posOffset>5765165</wp:posOffset>
            </wp:positionH>
            <wp:positionV relativeFrom="paragraph">
              <wp:posOffset>-200025</wp:posOffset>
            </wp:positionV>
            <wp:extent cx="958458" cy="49784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PA 201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458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2E7" w:rsidRPr="51DAA877">
        <w:rPr>
          <w:rFonts w:ascii="Arial" w:hAnsi="Arial" w:cs="Arial"/>
          <w:b/>
          <w:bCs/>
          <w:noProof/>
          <w:color w:val="76923C" w:themeColor="accent3" w:themeShade="BF"/>
          <w:sz w:val="44"/>
          <w:szCs w:val="44"/>
        </w:rPr>
        <w:t>Fiche de Renseignement Entreprise</w:t>
      </w:r>
    </w:p>
    <w:p w14:paraId="15F07A82" w14:textId="15AB40B9" w:rsidR="005C267E" w:rsidRPr="00E8431A" w:rsidRDefault="003A62E7" w:rsidP="005C267E">
      <w:pPr>
        <w:pStyle w:val="Pieddepage"/>
        <w:spacing w:before="120"/>
        <w:rPr>
          <w:rFonts w:ascii="Arial" w:hAnsi="Arial" w:cs="Arial"/>
          <w:color w:val="76923C" w:themeColor="accent3" w:themeShade="BF"/>
          <w:sz w:val="36"/>
          <w:szCs w:val="36"/>
        </w:rPr>
      </w:pPr>
      <w:r w:rsidRPr="00E8431A">
        <w:rPr>
          <w:rFonts w:ascii="Wingdings 3" w:eastAsia="Wingdings 3" w:hAnsi="Wingdings 3" w:cs="Wingdings 3"/>
          <w:color w:val="76923C" w:themeColor="accent3" w:themeShade="BF"/>
          <w:sz w:val="28"/>
          <w:szCs w:val="28"/>
        </w:rPr>
        <w:t></w:t>
      </w:r>
      <w:r w:rsidR="005C267E" w:rsidRPr="00E8431A">
        <w:rPr>
          <w:rFonts w:ascii="Arial" w:hAnsi="Arial" w:cs="Arial"/>
          <w:color w:val="76923C" w:themeColor="accent3" w:themeShade="BF"/>
          <w:sz w:val="36"/>
          <w:szCs w:val="36"/>
        </w:rPr>
        <w:t xml:space="preserve"> Recherche de Période en Entreprise</w:t>
      </w:r>
    </w:p>
    <w:p w14:paraId="56A8BA50" w14:textId="187605ED" w:rsidR="005226F9" w:rsidRPr="00E8431A" w:rsidRDefault="005226F9" w:rsidP="005226F9">
      <w:pPr>
        <w:pStyle w:val="Pieddepage"/>
        <w:spacing w:before="120"/>
        <w:jc w:val="center"/>
        <w:rPr>
          <w:rFonts w:ascii="Arial" w:hAnsi="Arial" w:cs="Arial"/>
          <w:i/>
          <w:color w:val="FF0000"/>
          <w:sz w:val="22"/>
          <w:szCs w:val="22"/>
        </w:rPr>
      </w:pPr>
      <w:r w:rsidRPr="00E8431A">
        <w:rPr>
          <w:rFonts w:ascii="Arial" w:hAnsi="Arial" w:cs="Arial"/>
          <w:i/>
          <w:color w:val="FF0000"/>
          <w:sz w:val="22"/>
          <w:szCs w:val="22"/>
        </w:rPr>
        <w:t xml:space="preserve">Tout document non </w:t>
      </w:r>
      <w:r w:rsidRPr="00E8431A">
        <w:rPr>
          <w:rFonts w:ascii="Arial" w:hAnsi="Arial" w:cs="Arial"/>
          <w:b/>
          <w:i/>
          <w:color w:val="FF0000"/>
          <w:sz w:val="22"/>
          <w:szCs w:val="22"/>
        </w:rPr>
        <w:t>rempli entièrement et correctement</w:t>
      </w:r>
      <w:r w:rsidRPr="00E8431A">
        <w:rPr>
          <w:rFonts w:ascii="Arial" w:hAnsi="Arial" w:cs="Arial"/>
          <w:i/>
          <w:color w:val="FF0000"/>
          <w:sz w:val="22"/>
          <w:szCs w:val="22"/>
        </w:rPr>
        <w:t xml:space="preserve"> ne sera pas traité et sera retourné au formateur</w:t>
      </w:r>
    </w:p>
    <w:p w14:paraId="2E8EE203" w14:textId="5881B5D0" w:rsidR="005226F9" w:rsidRPr="00E8431A" w:rsidRDefault="005226F9" w:rsidP="005226F9">
      <w:pPr>
        <w:pStyle w:val="Pieddepage"/>
        <w:spacing w:before="120"/>
        <w:jc w:val="center"/>
        <w:rPr>
          <w:rFonts w:ascii="Arial" w:hAnsi="Arial" w:cs="Arial"/>
          <w:i/>
          <w:color w:val="FF0000"/>
          <w:sz w:val="22"/>
          <w:szCs w:val="22"/>
        </w:rPr>
      </w:pPr>
      <w:r w:rsidRPr="00E8431A">
        <w:rPr>
          <w:rFonts w:ascii="Arial" w:hAnsi="Arial" w:cs="Arial"/>
          <w:i/>
          <w:color w:val="FF0000"/>
          <w:sz w:val="22"/>
          <w:szCs w:val="22"/>
        </w:rPr>
        <w:t>Toutes les rubriques sont obligatoires pour permettre de créer la convention</w:t>
      </w:r>
    </w:p>
    <w:p w14:paraId="367B556A" w14:textId="2E8CD9B1" w:rsidR="006C712D" w:rsidRPr="00E8431A" w:rsidRDefault="005226F9" w:rsidP="005226F9">
      <w:pPr>
        <w:pStyle w:val="Pieddepage"/>
        <w:spacing w:before="120"/>
        <w:jc w:val="center"/>
        <w:rPr>
          <w:rFonts w:ascii="Arial" w:hAnsi="Arial" w:cs="Arial"/>
          <w:i/>
          <w:color w:val="FF0000"/>
          <w:sz w:val="22"/>
          <w:szCs w:val="22"/>
        </w:rPr>
      </w:pPr>
      <w:r w:rsidRPr="00E8431A">
        <w:rPr>
          <w:rFonts w:ascii="Arial" w:hAnsi="Arial" w:cs="Arial"/>
          <w:i/>
          <w:color w:val="FF0000"/>
          <w:sz w:val="22"/>
          <w:szCs w:val="22"/>
        </w:rPr>
        <w:t xml:space="preserve">Demande à déposer </w:t>
      </w:r>
      <w:r w:rsidRPr="00E8431A">
        <w:rPr>
          <w:rFonts w:ascii="Arial" w:hAnsi="Arial" w:cs="Arial"/>
          <w:b/>
          <w:i/>
          <w:color w:val="FF0000"/>
          <w:sz w:val="22"/>
          <w:szCs w:val="22"/>
        </w:rPr>
        <w:t>au minimum 1 semaine avant</w:t>
      </w:r>
      <w:r w:rsidRPr="00E8431A">
        <w:rPr>
          <w:rFonts w:ascii="Arial" w:hAnsi="Arial" w:cs="Arial"/>
          <w:i/>
          <w:color w:val="FF0000"/>
          <w:sz w:val="22"/>
          <w:szCs w:val="22"/>
        </w:rPr>
        <w:t xml:space="preserve"> le démarrage de la PAE auprès de l’administration</w:t>
      </w:r>
    </w:p>
    <w:tbl>
      <w:tblPr>
        <w:tblW w:w="0" w:type="auto"/>
        <w:tblBorders>
          <w:top w:val="double" w:sz="12" w:space="0" w:color="76923C" w:themeColor="accent3" w:themeShade="BF"/>
          <w:left w:val="double" w:sz="12" w:space="0" w:color="76923C" w:themeColor="accent3" w:themeShade="BF"/>
          <w:bottom w:val="double" w:sz="12" w:space="0" w:color="76923C" w:themeColor="accent3" w:themeShade="BF"/>
          <w:right w:val="double" w:sz="12" w:space="0" w:color="76923C" w:themeColor="accent3" w:themeShade="BF"/>
          <w:insideH w:val="single" w:sz="6" w:space="0" w:color="76923C" w:themeColor="accent3" w:themeShade="BF"/>
          <w:insideV w:val="single" w:sz="6" w:space="0" w:color="76923C" w:themeColor="accent3" w:themeShade="BF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419"/>
      </w:tblGrid>
      <w:tr w:rsidR="00AA56CC" w:rsidRPr="00E9473A" w14:paraId="2837FA42" w14:textId="77777777" w:rsidTr="00E8431A">
        <w:tc>
          <w:tcPr>
            <w:tcW w:w="10419" w:type="dxa"/>
          </w:tcPr>
          <w:p w14:paraId="21E01D24" w14:textId="29EC4E6F" w:rsidR="005C267E" w:rsidRPr="00B379C6" w:rsidRDefault="00B379C6" w:rsidP="005226F9">
            <w:pPr>
              <w:spacing w:before="160" w:after="160"/>
              <w:rPr>
                <w:rFonts w:ascii="Tahoma" w:hAnsi="Tahoma" w:cs="Tahoma"/>
                <w:b/>
                <w:sz w:val="22"/>
                <w:szCs w:val="28"/>
              </w:rPr>
            </w:pPr>
            <w:r w:rsidRPr="00B379C6">
              <w:rPr>
                <w:rFonts w:ascii="Tahoma" w:hAnsi="Tahoma" w:cs="Tahoma"/>
                <w:b/>
                <w:sz w:val="22"/>
                <w:szCs w:val="28"/>
              </w:rPr>
              <w:t>Stagiaire</w:t>
            </w:r>
          </w:p>
          <w:p w14:paraId="4D59E67D" w14:textId="0926539F" w:rsidR="005C267E" w:rsidRPr="00B379C6" w:rsidRDefault="00AA56CC" w:rsidP="005226F9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 w:rsidRPr="00B379C6">
              <w:rPr>
                <w:rFonts w:ascii="Tahoma" w:hAnsi="Tahoma" w:cs="Tahoma"/>
                <w:b/>
                <w:sz w:val="20"/>
              </w:rPr>
              <w:t xml:space="preserve">M., </w:t>
            </w:r>
            <w:r w:rsidR="0057404F" w:rsidRPr="00B379C6">
              <w:rPr>
                <w:rFonts w:ascii="Tahoma" w:hAnsi="Tahoma" w:cs="Tahoma"/>
                <w:b/>
                <w:sz w:val="20"/>
              </w:rPr>
              <w:t>Mme</w:t>
            </w:r>
            <w:r w:rsidR="002B3599" w:rsidRPr="00B379C6">
              <w:rPr>
                <w:rFonts w:ascii="Tahoma" w:hAnsi="Tahoma" w:cs="Tahoma"/>
                <w:b/>
                <w:sz w:val="20"/>
              </w:rPr>
              <w:t xml:space="preserve"> </w:t>
            </w:r>
            <w:r w:rsidR="0057404F" w:rsidRPr="00B379C6">
              <w:rPr>
                <w:rFonts w:ascii="Tahoma" w:hAnsi="Tahoma" w:cs="Tahoma"/>
                <w:sz w:val="18"/>
                <w:szCs w:val="22"/>
              </w:rPr>
              <w:t xml:space="preserve">(nom – </w:t>
            </w:r>
            <w:r w:rsidR="005C267E" w:rsidRPr="00B379C6">
              <w:rPr>
                <w:rFonts w:ascii="Tahoma" w:hAnsi="Tahoma" w:cs="Tahoma"/>
                <w:sz w:val="18"/>
                <w:szCs w:val="22"/>
              </w:rPr>
              <w:t>prénom)</w:t>
            </w:r>
            <w:r w:rsidR="005C267E" w:rsidRPr="00B379C6">
              <w:rPr>
                <w:rFonts w:ascii="Tahoma" w:hAnsi="Tahoma" w:cs="Tahoma"/>
                <w:b/>
                <w:sz w:val="18"/>
                <w:szCs w:val="22"/>
              </w:rPr>
              <w:t xml:space="preserve"> :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</w:t>
            </w:r>
          </w:p>
          <w:p w14:paraId="2837FA3F" w14:textId="1779F7A0" w:rsidR="00AA56CC" w:rsidRDefault="005C267E" w:rsidP="005226F9">
            <w:pPr>
              <w:tabs>
                <w:tab w:val="left" w:pos="6804"/>
                <w:tab w:val="left" w:leader="dot" w:pos="10160"/>
              </w:tabs>
              <w:spacing w:before="160" w:after="160"/>
              <w:ind w:firstLine="380"/>
              <w:rPr>
                <w:rFonts w:ascii="Tahoma" w:hAnsi="Tahoma" w:cs="Tahoma"/>
                <w:sz w:val="18"/>
                <w:szCs w:val="22"/>
              </w:rPr>
            </w:pPr>
            <w:r w:rsidRPr="00B379C6">
              <w:rPr>
                <w:rFonts w:ascii="Tahoma" w:hAnsi="Tahoma" w:cs="Tahoma"/>
                <w:b/>
                <w:sz w:val="20"/>
              </w:rPr>
              <w:t>N° sécurité sociale :</w:t>
            </w:r>
            <w:r w:rsidR="0057404F" w:rsidRPr="00B379C6">
              <w:rPr>
                <w:rFonts w:ascii="Tahoma" w:hAnsi="Tahoma" w:cs="Tahoma"/>
                <w:b/>
                <w:sz w:val="20"/>
              </w:rPr>
              <w:t xml:space="preserve"> </w:t>
            </w:r>
            <w:r w:rsidR="00545E86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</w:t>
            </w:r>
            <w:r w:rsidR="00545E86" w:rsidRPr="00B379C6">
              <w:rPr>
                <w:rFonts w:ascii="Tahoma" w:hAnsi="Tahoma" w:cs="Tahoma"/>
                <w:sz w:val="18"/>
                <w:szCs w:val="22"/>
              </w:rPr>
              <w:t>………</w:t>
            </w:r>
            <w:r w:rsidR="00545E86" w:rsidRPr="00B379C6">
              <w:rPr>
                <w:rFonts w:ascii="Tahoma" w:hAnsi="Tahoma" w:cs="Tahoma"/>
                <w:b/>
                <w:sz w:val="18"/>
                <w:szCs w:val="22"/>
              </w:rPr>
              <w:tab/>
            </w:r>
            <w:r w:rsidR="00545E86" w:rsidRPr="00B379C6">
              <w:rPr>
                <w:rFonts w:ascii="Tahoma" w:hAnsi="Tahoma" w:cs="Tahoma"/>
                <w:b/>
                <w:sz w:val="20"/>
              </w:rPr>
              <w:t xml:space="preserve">N° bénéficiaire :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………………………………</w:t>
            </w:r>
          </w:p>
          <w:p w14:paraId="2837FA40" w14:textId="03BCA7A2" w:rsidR="00AA56CC" w:rsidRPr="00B379C6" w:rsidRDefault="003D6A91" w:rsidP="005226F9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 w:rsidRPr="00B379C6">
              <w:rPr>
                <w:rFonts w:ascii="Tahoma" w:hAnsi="Tahoma" w:cs="Tahoma"/>
                <w:b/>
                <w:sz w:val="20"/>
              </w:rPr>
              <w:t>en formation de</w:t>
            </w:r>
            <w:r w:rsidR="003D016D" w:rsidRPr="00B379C6">
              <w:rPr>
                <w:rFonts w:ascii="Tahoma" w:hAnsi="Tahoma" w:cs="Tahoma"/>
                <w:b/>
                <w:sz w:val="20"/>
              </w:rPr>
              <w:t xml:space="preserve"> :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</w:t>
            </w:r>
            <w:r w:rsidR="00D133F9">
              <w:rPr>
                <w:rFonts w:ascii="Tahoma" w:hAnsi="Tahoma" w:cs="Tahoma"/>
                <w:sz w:val="18"/>
                <w:szCs w:val="22"/>
              </w:rPr>
              <w:t>Concepteur Développeur d’Application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</w:t>
            </w:r>
          </w:p>
          <w:p w14:paraId="2C9A4259" w14:textId="0D2823E3" w:rsidR="005C267E" w:rsidRPr="00B379C6" w:rsidRDefault="005C267E" w:rsidP="005226F9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 w:rsidRPr="00B379C6">
              <w:rPr>
                <w:rFonts w:ascii="Tahoma" w:hAnsi="Tahoma" w:cs="Tahoma"/>
                <w:b/>
                <w:sz w:val="20"/>
              </w:rPr>
              <w:t>Forma</w:t>
            </w:r>
            <w:r w:rsidR="006C712D">
              <w:rPr>
                <w:rFonts w:ascii="Tahoma" w:hAnsi="Tahoma" w:cs="Tahoma"/>
                <w:b/>
                <w:sz w:val="20"/>
              </w:rPr>
              <w:t>trice</w:t>
            </w:r>
            <w:r w:rsidRPr="00B379C6">
              <w:rPr>
                <w:rFonts w:ascii="Tahoma" w:hAnsi="Tahoma" w:cs="Tahoma"/>
                <w:b/>
                <w:sz w:val="20"/>
              </w:rPr>
              <w:t> :</w:t>
            </w:r>
            <w:r w:rsidR="00545E86" w:rsidRPr="00B379C6">
              <w:rPr>
                <w:rFonts w:ascii="Tahoma" w:hAnsi="Tahoma" w:cs="Tahoma"/>
                <w:b/>
                <w:sz w:val="20"/>
              </w:rPr>
              <w:t xml:space="preserve"> </w:t>
            </w:r>
            <w:r w:rsidR="006C712D">
              <w:rPr>
                <w:rFonts w:ascii="Tahoma" w:hAnsi="Tahoma" w:cs="Tahoma"/>
                <w:sz w:val="18"/>
                <w:szCs w:val="22"/>
              </w:rPr>
              <w:t>……</w:t>
            </w:r>
            <w:r w:rsidR="00D133F9">
              <w:rPr>
                <w:rFonts w:ascii="Tahoma" w:hAnsi="Tahoma" w:cs="Tahoma"/>
                <w:sz w:val="18"/>
                <w:szCs w:val="22"/>
              </w:rPr>
              <w:t>Martine POIX</w:t>
            </w:r>
            <w:r w:rsidR="006C712D">
              <w:rPr>
                <w:rFonts w:ascii="Tahoma" w:hAnsi="Tahoma" w:cs="Tahoma"/>
                <w:sz w:val="18"/>
                <w:szCs w:val="22"/>
              </w:rPr>
              <w:t>…………………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</w:t>
            </w:r>
            <w:r w:rsidR="00545E86" w:rsidRPr="00B379C6">
              <w:rPr>
                <w:rFonts w:ascii="Tahoma" w:hAnsi="Tahoma" w:cs="Tahoma"/>
                <w:b/>
                <w:sz w:val="20"/>
              </w:rPr>
              <w:tab/>
              <w:t xml:space="preserve">N° offre :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</w:t>
            </w:r>
            <w:r w:rsidR="00D133F9">
              <w:rPr>
                <w:rFonts w:ascii="Tahoma" w:hAnsi="Tahoma" w:cs="Tahoma"/>
                <w:sz w:val="18"/>
                <w:szCs w:val="22"/>
              </w:rPr>
              <w:t>2</w:t>
            </w:r>
            <w:r w:rsidR="00375589">
              <w:rPr>
                <w:rFonts w:ascii="Tahoma" w:hAnsi="Tahoma" w:cs="Tahoma"/>
                <w:sz w:val="18"/>
                <w:szCs w:val="22"/>
              </w:rPr>
              <w:t>20</w:t>
            </w:r>
            <w:r w:rsidR="006A34AE">
              <w:rPr>
                <w:rFonts w:ascii="Tahoma" w:hAnsi="Tahoma" w:cs="Tahoma"/>
                <w:sz w:val="18"/>
                <w:szCs w:val="22"/>
              </w:rPr>
              <w:t>94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………………………</w:t>
            </w:r>
          </w:p>
          <w:p w14:paraId="2837FA41" w14:textId="4CAE3EA9" w:rsidR="00AA56CC" w:rsidRPr="00E9473A" w:rsidRDefault="005C267E" w:rsidP="005226F9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 w:rsidRPr="00B379C6">
              <w:rPr>
                <w:rFonts w:ascii="Tahoma" w:hAnsi="Tahoma" w:cs="Tahoma"/>
                <w:b/>
                <w:sz w:val="20"/>
              </w:rPr>
              <w:t>Période</w:t>
            </w:r>
            <w:r w:rsidR="00E9473A" w:rsidRPr="00B379C6">
              <w:rPr>
                <w:rFonts w:ascii="Tahoma" w:hAnsi="Tahoma" w:cs="Tahoma"/>
                <w:b/>
                <w:sz w:val="20"/>
              </w:rPr>
              <w:t xml:space="preserve"> en entreprise du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</w:t>
            </w:r>
            <w:r w:rsidR="006A34AE">
              <w:rPr>
                <w:rFonts w:ascii="Tahoma" w:hAnsi="Tahoma" w:cs="Tahoma"/>
                <w:sz w:val="18"/>
                <w:szCs w:val="22"/>
              </w:rPr>
              <w:t>26/02/2024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</w:t>
            </w:r>
            <w:r w:rsidR="00E9473A" w:rsidRPr="00B379C6">
              <w:rPr>
                <w:rFonts w:ascii="Tahoma" w:hAnsi="Tahoma" w:cs="Tahoma"/>
                <w:b/>
                <w:sz w:val="20"/>
              </w:rPr>
              <w:t xml:space="preserve"> au</w:t>
            </w:r>
            <w:r w:rsidR="00545E86" w:rsidRPr="00B379C6">
              <w:rPr>
                <w:rFonts w:ascii="Tahoma" w:hAnsi="Tahoma" w:cs="Tahoma"/>
                <w:b/>
                <w:sz w:val="20"/>
              </w:rPr>
              <w:t xml:space="preserve">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</w:t>
            </w:r>
            <w:r w:rsidR="006A34AE">
              <w:rPr>
                <w:rFonts w:ascii="Tahoma" w:hAnsi="Tahoma" w:cs="Tahoma"/>
                <w:sz w:val="18"/>
                <w:szCs w:val="22"/>
              </w:rPr>
              <w:t>24/05/2024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</w:t>
            </w:r>
            <w:r w:rsidR="00E9473A" w:rsidRPr="00B379C6">
              <w:rPr>
                <w:rFonts w:ascii="Tahoma" w:hAnsi="Tahoma" w:cs="Tahoma"/>
                <w:b/>
                <w:sz w:val="20"/>
              </w:rPr>
              <w:t>Nb semaines :</w:t>
            </w:r>
            <w:r w:rsidR="00B379C6" w:rsidRPr="00B379C6">
              <w:rPr>
                <w:rFonts w:ascii="Tahoma" w:hAnsi="Tahoma" w:cs="Tahoma"/>
                <w:b/>
                <w:sz w:val="20"/>
              </w:rPr>
              <w:t xml:space="preserve">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</w:t>
            </w:r>
            <w:r w:rsidR="00D133F9">
              <w:rPr>
                <w:rFonts w:ascii="Tahoma" w:hAnsi="Tahoma" w:cs="Tahoma"/>
                <w:sz w:val="18"/>
                <w:szCs w:val="22"/>
              </w:rPr>
              <w:t>1</w:t>
            </w:r>
            <w:r w:rsidR="00F97CC0">
              <w:rPr>
                <w:rFonts w:ascii="Tahoma" w:hAnsi="Tahoma" w:cs="Tahoma"/>
                <w:sz w:val="18"/>
                <w:szCs w:val="22"/>
              </w:rPr>
              <w:t>3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…………………………</w:t>
            </w:r>
          </w:p>
        </w:tc>
      </w:tr>
      <w:tr w:rsidR="00AA56CC" w:rsidRPr="00E9473A" w14:paraId="2837FA55" w14:textId="77777777" w:rsidTr="00E8431A">
        <w:tc>
          <w:tcPr>
            <w:tcW w:w="10419" w:type="dxa"/>
          </w:tcPr>
          <w:p w14:paraId="2837FA44" w14:textId="667BF3C2" w:rsidR="002B3599" w:rsidRPr="00B379C6" w:rsidRDefault="00B379C6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2"/>
                <w:szCs w:val="28"/>
              </w:rPr>
            </w:pPr>
            <w:r>
              <w:rPr>
                <w:rFonts w:ascii="Tahoma" w:hAnsi="Tahoma" w:cs="Tahoma"/>
                <w:b/>
                <w:sz w:val="22"/>
                <w:szCs w:val="28"/>
              </w:rPr>
              <w:t>Entreprise</w:t>
            </w:r>
          </w:p>
          <w:p w14:paraId="7494CF91" w14:textId="41C11506" w:rsidR="00B379C6" w:rsidRDefault="00376D3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18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Raison sociale :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 xml:space="preserve"> …………………………………………………………………………………………………………………………………………………………</w:t>
            </w:r>
          </w:p>
          <w:p w14:paraId="2837FA45" w14:textId="219878DE" w:rsidR="00376D31" w:rsidRDefault="00376D3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Forme juridique </w:t>
            </w:r>
            <w:r w:rsidR="00B379C6">
              <w:rPr>
                <w:rFonts w:ascii="Tahoma" w:hAnsi="Tahoma" w:cs="Tahoma"/>
                <w:b/>
                <w:sz w:val="20"/>
                <w:szCs w:val="22"/>
              </w:rPr>
              <w:t xml:space="preserve">ou </w:t>
            </w:r>
            <w:r w:rsidR="00CA7EF8">
              <w:rPr>
                <w:rFonts w:ascii="Tahoma" w:hAnsi="Tahoma" w:cs="Tahoma"/>
                <w:b/>
                <w:sz w:val="20"/>
                <w:szCs w:val="22"/>
              </w:rPr>
              <w:t>statut :</w:t>
            </w:r>
            <w:r w:rsidR="00A469C2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</w:t>
            </w:r>
          </w:p>
          <w:p w14:paraId="2837FA46" w14:textId="3A79520C" w:rsidR="003C29A1" w:rsidRPr="00E9473A" w:rsidRDefault="00C4167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 w:rsidRPr="00E9473A">
              <w:rPr>
                <w:rFonts w:ascii="Tahoma" w:hAnsi="Tahoma" w:cs="Tahoma"/>
                <w:b/>
                <w:sz w:val="20"/>
                <w:szCs w:val="22"/>
              </w:rPr>
              <w:t>Adresse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:</w:t>
            </w:r>
            <w:r w:rsidR="003C29A1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</w:t>
            </w:r>
            <w:r w:rsidR="00AE7E8A">
              <w:rPr>
                <w:rFonts w:ascii="Tahoma" w:hAnsi="Tahoma" w:cs="Tahoma"/>
                <w:sz w:val="18"/>
                <w:szCs w:val="22"/>
              </w:rPr>
              <w:tab/>
            </w:r>
            <w:r w:rsidR="002B3599" w:rsidRPr="00E9473A">
              <w:rPr>
                <w:rFonts w:ascii="Tahoma" w:hAnsi="Tahoma" w:cs="Tahoma"/>
                <w:b/>
                <w:sz w:val="20"/>
                <w:szCs w:val="22"/>
              </w:rPr>
              <w:t>Cachet et signature :</w:t>
            </w:r>
            <w:r w:rsidR="003C29A1" w:rsidRPr="00E9473A">
              <w:rPr>
                <w:rFonts w:ascii="Tahoma" w:hAnsi="Tahoma" w:cs="Tahoma"/>
                <w:b/>
                <w:sz w:val="20"/>
                <w:szCs w:val="22"/>
              </w:rPr>
              <w:tab/>
            </w:r>
          </w:p>
          <w:p w14:paraId="2837FA47" w14:textId="3C7C2C9E" w:rsidR="003C29A1" w:rsidRPr="00E9473A" w:rsidRDefault="00CB6DB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</w:t>
            </w:r>
          </w:p>
          <w:p w14:paraId="2837FA4A" w14:textId="64B08666" w:rsidR="002B3599" w:rsidRDefault="00CB6DB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CB6DB1">
              <w:rPr>
                <w:rFonts w:ascii="Tahoma" w:hAnsi="Tahoma" w:cs="Tahoma"/>
                <w:b/>
                <w:sz w:val="20"/>
                <w:szCs w:val="22"/>
              </w:rPr>
              <w:t>CP :</w:t>
            </w:r>
            <w:r>
              <w:rPr>
                <w:rFonts w:ascii="Tahoma" w:hAnsi="Tahoma" w:cs="Tahoma"/>
                <w:sz w:val="18"/>
                <w:szCs w:val="22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</w:t>
            </w:r>
          </w:p>
          <w:p w14:paraId="23E4340C" w14:textId="5B6BF2CF" w:rsidR="00CB6DB1" w:rsidRPr="002B3599" w:rsidRDefault="00CB6DB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CB6DB1">
              <w:rPr>
                <w:rFonts w:ascii="Tahoma" w:hAnsi="Tahoma" w:cs="Tahoma"/>
                <w:b/>
                <w:sz w:val="20"/>
                <w:szCs w:val="22"/>
              </w:rPr>
              <w:t>V</w:t>
            </w:r>
            <w:r w:rsidR="00045C61">
              <w:rPr>
                <w:rFonts w:ascii="Tahoma" w:hAnsi="Tahoma" w:cs="Tahoma"/>
                <w:b/>
                <w:sz w:val="20"/>
                <w:szCs w:val="22"/>
              </w:rPr>
              <w:t>ille</w:t>
            </w:r>
            <w:r w:rsidRPr="00CB6DB1">
              <w:rPr>
                <w:rFonts w:ascii="Tahoma" w:hAnsi="Tahoma" w:cs="Tahoma"/>
                <w:b/>
                <w:sz w:val="20"/>
                <w:szCs w:val="22"/>
              </w:rPr>
              <w:t> :</w:t>
            </w:r>
            <w:r>
              <w:rPr>
                <w:rFonts w:ascii="Tahoma" w:hAnsi="Tahoma" w:cs="Tahoma"/>
                <w:sz w:val="18"/>
                <w:szCs w:val="22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</w:t>
            </w:r>
          </w:p>
          <w:p w14:paraId="59931A37" w14:textId="74C9A1D7" w:rsidR="00AE7E8A" w:rsidRDefault="00AE7E8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N° </w:t>
            </w:r>
            <w:r w:rsidR="002B3599">
              <w:rPr>
                <w:rFonts w:ascii="Tahoma" w:hAnsi="Tahoma" w:cs="Tahoma"/>
                <w:b/>
                <w:sz w:val="20"/>
                <w:szCs w:val="20"/>
              </w:rPr>
              <w:t>SI</w:t>
            </w:r>
            <w:r w:rsidR="000A3669" w:rsidRPr="00E9473A">
              <w:rPr>
                <w:rFonts w:ascii="Tahoma" w:hAnsi="Tahoma" w:cs="Tahoma"/>
                <w:b/>
                <w:sz w:val="20"/>
                <w:szCs w:val="20"/>
              </w:rPr>
              <w:t xml:space="preserve">RET : 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ab/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Tél </w:t>
            </w:r>
            <w:r w:rsidR="003D016D">
              <w:rPr>
                <w:rFonts w:ascii="Tahoma" w:hAnsi="Tahoma" w:cs="Tahoma"/>
                <w:b/>
                <w:sz w:val="20"/>
                <w:szCs w:val="22"/>
              </w:rPr>
              <w:t xml:space="preserve">: 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…………………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</w:p>
          <w:p w14:paraId="2837FA4C" w14:textId="26698FAB" w:rsidR="00E9473A" w:rsidRDefault="00C4167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E9473A">
              <w:rPr>
                <w:rFonts w:ascii="Tahoma" w:hAnsi="Tahoma" w:cs="Tahoma"/>
                <w:b/>
                <w:sz w:val="20"/>
                <w:szCs w:val="22"/>
              </w:rPr>
              <w:t>Représentant</w:t>
            </w:r>
            <w:r w:rsidR="000A3669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0A3669" w:rsidRPr="00E9473A">
              <w:rPr>
                <w:rFonts w:ascii="Tahoma" w:hAnsi="Tahoma" w:cs="Tahoma"/>
                <w:b/>
                <w:sz w:val="20"/>
                <w:szCs w:val="20"/>
              </w:rPr>
              <w:t>légal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E9473A" w:rsidRPr="00045C61">
              <w:rPr>
                <w:rFonts w:ascii="Tahoma" w:hAnsi="Tahoma" w:cs="Tahoma"/>
                <w:sz w:val="18"/>
                <w:szCs w:val="22"/>
              </w:rPr>
              <w:t>(nom – prénom)</w:t>
            </w:r>
            <w:r w:rsidR="00E9473A" w:rsidRPr="0057404F">
              <w:rPr>
                <w:rFonts w:ascii="Tahoma" w:hAnsi="Tahoma" w:cs="Tahoma"/>
                <w:b/>
                <w:sz w:val="18"/>
                <w:szCs w:val="22"/>
              </w:rPr>
              <w:t xml:space="preserve"> 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>:</w:t>
            </w:r>
            <w:r w:rsidR="00AA56CC" w:rsidRPr="00E9473A">
              <w:rPr>
                <w:rFonts w:ascii="Tahoma" w:hAnsi="Tahoma" w:cs="Tahoma"/>
                <w:sz w:val="20"/>
                <w:szCs w:val="22"/>
              </w:rPr>
              <w:t xml:space="preserve"> </w:t>
            </w:r>
            <w:r w:rsidR="00AE7E8A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</w:t>
            </w:r>
          </w:p>
          <w:p w14:paraId="2837FA4D" w14:textId="621E35CD" w:rsidR="00EB615E" w:rsidRDefault="000A3669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18"/>
                <w:szCs w:val="22"/>
              </w:rPr>
            </w:pPr>
            <w:r w:rsidRPr="00E9473A">
              <w:rPr>
                <w:rFonts w:ascii="Tahoma" w:hAnsi="Tahoma" w:cs="Tahoma"/>
                <w:b/>
                <w:sz w:val="20"/>
                <w:szCs w:val="20"/>
              </w:rPr>
              <w:t>Fonction </w:t>
            </w:r>
            <w:r w:rsidR="00AE7E8A">
              <w:rPr>
                <w:rFonts w:ascii="Tahoma" w:hAnsi="Tahoma" w:cs="Tahoma"/>
                <w:b/>
                <w:sz w:val="20"/>
                <w:szCs w:val="20"/>
              </w:rPr>
              <w:t xml:space="preserve">ou qualité </w:t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Pr="00E947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E7E8A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</w:t>
            </w:r>
            <w:r w:rsidR="00AE7E8A">
              <w:rPr>
                <w:rFonts w:ascii="Tahoma" w:hAnsi="Tahoma" w:cs="Tahoma"/>
                <w:sz w:val="18"/>
                <w:szCs w:val="22"/>
              </w:rPr>
              <w:tab/>
            </w:r>
            <w:r w:rsidR="002B3599">
              <w:rPr>
                <w:rFonts w:ascii="Tahoma" w:hAnsi="Tahoma" w:cs="Tahoma"/>
                <w:b/>
                <w:sz w:val="20"/>
                <w:szCs w:val="22"/>
              </w:rPr>
              <w:t>Mail</w:t>
            </w:r>
            <w:r w:rsidR="00A45AAF" w:rsidRPr="00E9473A">
              <w:rPr>
                <w:rFonts w:ascii="Tahoma" w:hAnsi="Tahoma" w:cs="Tahoma"/>
                <w:sz w:val="20"/>
                <w:szCs w:val="22"/>
              </w:rPr>
              <w:t xml:space="preserve"> : </w:t>
            </w:r>
            <w:r w:rsidR="00AE7E8A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</w:t>
            </w:r>
          </w:p>
          <w:p w14:paraId="64AD11F5" w14:textId="694F7F58" w:rsidR="00AE7E8A" w:rsidRDefault="00AE7E8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Assurance en responsabilité civile</w:t>
            </w:r>
          </w:p>
          <w:p w14:paraId="5E96BDFE" w14:textId="77777777" w:rsidR="00AE7E8A" w:rsidRPr="002B3599" w:rsidRDefault="00AE7E8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 xml:space="preserve">Assureur 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</w:t>
            </w:r>
            <w:r>
              <w:rPr>
                <w:rFonts w:ascii="Tahoma" w:hAnsi="Tahoma" w:cs="Tahoma"/>
                <w:b/>
                <w:sz w:val="20"/>
                <w:szCs w:val="22"/>
              </w:rPr>
              <w:tab/>
              <w:t xml:space="preserve">N° sociétaire 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</w:t>
            </w:r>
            <w:r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            </w:t>
            </w:r>
          </w:p>
          <w:p w14:paraId="6E190C9A" w14:textId="10DFF18E" w:rsidR="00CA7EF8" w:rsidRDefault="00CA7EF8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</w:rPr>
            </w:pPr>
            <w:r w:rsidRPr="00E9473A">
              <w:rPr>
                <w:rFonts w:ascii="Tahoma" w:hAnsi="Tahoma" w:cs="Tahoma"/>
                <w:b/>
                <w:sz w:val="20"/>
              </w:rPr>
              <w:t>Tuteur désigné par l’Entreprise</w:t>
            </w:r>
            <w:r>
              <w:rPr>
                <w:rFonts w:ascii="Tahoma" w:hAnsi="Tahoma" w:cs="Tahoma"/>
                <w:b/>
                <w:sz w:val="20"/>
              </w:rPr>
              <w:t xml:space="preserve"> </w:t>
            </w:r>
            <w:r w:rsidRPr="00CA7EF8">
              <w:rPr>
                <w:rFonts w:ascii="Tahoma" w:hAnsi="Tahoma" w:cs="Tahoma"/>
                <w:sz w:val="18"/>
                <w:szCs w:val="22"/>
              </w:rPr>
              <w:t>(nom – prénom)</w:t>
            </w:r>
            <w:r w:rsidRPr="0057404F">
              <w:rPr>
                <w:rFonts w:ascii="Tahoma" w:hAnsi="Tahoma" w:cs="Tahoma"/>
                <w:b/>
                <w:sz w:val="18"/>
              </w:rPr>
              <w:t> </w:t>
            </w:r>
            <w:r w:rsidRPr="00E9473A">
              <w:rPr>
                <w:rFonts w:ascii="Tahoma" w:hAnsi="Tahoma" w:cs="Tahoma"/>
                <w:b/>
                <w:sz w:val="20"/>
              </w:rPr>
              <w:t xml:space="preserve">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</w:t>
            </w:r>
          </w:p>
          <w:p w14:paraId="2837FA54" w14:textId="02E3790C" w:rsidR="00C4167A" w:rsidRPr="00CA7EF8" w:rsidRDefault="00CA7EF8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</w:rPr>
            </w:pPr>
            <w:r w:rsidRPr="00E9473A">
              <w:rPr>
                <w:rFonts w:ascii="Tahoma" w:hAnsi="Tahoma" w:cs="Tahoma"/>
                <w:b/>
                <w:sz w:val="20"/>
                <w:szCs w:val="20"/>
              </w:rPr>
              <w:t>Fonction :</w:t>
            </w:r>
            <w:r w:rsidRPr="00E947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</w:t>
            </w:r>
            <w:r>
              <w:rPr>
                <w:rFonts w:ascii="Tahoma" w:hAnsi="Tahoma" w:cs="Tahoma"/>
                <w:sz w:val="20"/>
                <w:szCs w:val="20"/>
              </w:rPr>
              <w:tab/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 xml:space="preserve">Tél : </w:t>
            </w:r>
            <w:r w:rsidRPr="00E947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 xml:space="preserve"> </w:t>
            </w:r>
            <w:r>
              <w:rPr>
                <w:rFonts w:ascii="Tahoma" w:hAnsi="Tahoma" w:cs="Tahoma"/>
                <w:sz w:val="18"/>
                <w:szCs w:val="22"/>
              </w:rPr>
              <w:tab/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Mail </w:t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</w:t>
            </w:r>
          </w:p>
        </w:tc>
      </w:tr>
      <w:tr w:rsidR="00204126" w:rsidRPr="00E9473A" w14:paraId="2837FA5D" w14:textId="77777777" w:rsidTr="00E8431A">
        <w:tc>
          <w:tcPr>
            <w:tcW w:w="10419" w:type="dxa"/>
          </w:tcPr>
          <w:p w14:paraId="42F5A702" w14:textId="77777777" w:rsidR="006C712D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1335330" w14:textId="0DC3AF6C" w:rsidR="006C712D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6C712D">
              <w:rPr>
                <w:rFonts w:ascii="Tahoma" w:hAnsi="Tahoma" w:cs="Tahoma"/>
                <w:b/>
                <w:sz w:val="18"/>
                <w:szCs w:val="18"/>
              </w:rPr>
              <w:t>Jours et heures de présence proposés</w:t>
            </w:r>
          </w:p>
          <w:p w14:paraId="272D82AD" w14:textId="77777777" w:rsidR="005226F9" w:rsidRPr="006C712D" w:rsidRDefault="005226F9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b/>
                <w:sz w:val="18"/>
                <w:szCs w:val="18"/>
              </w:rPr>
            </w:pPr>
          </w:p>
          <w:tbl>
            <w:tblPr>
              <w:tblStyle w:val="Grilledutableau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2168"/>
              <w:gridCol w:w="1158"/>
              <w:gridCol w:w="1157"/>
              <w:gridCol w:w="1157"/>
              <w:gridCol w:w="1159"/>
              <w:gridCol w:w="1157"/>
              <w:gridCol w:w="1159"/>
              <w:gridCol w:w="1157"/>
            </w:tblGrid>
            <w:tr w:rsidR="006C712D" w:rsidRPr="006C712D" w14:paraId="361A7F67" w14:textId="77777777" w:rsidTr="00EB1B88">
              <w:tc>
                <w:tcPr>
                  <w:tcW w:w="1056" w:type="pct"/>
                  <w:tcBorders>
                    <w:top w:val="nil"/>
                    <w:left w:val="nil"/>
                  </w:tcBorders>
                  <w:vAlign w:val="center"/>
                </w:tcPr>
                <w:p w14:paraId="590B46E1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0AB1C0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Lundi</w:t>
                  </w:r>
                </w:p>
              </w:tc>
              <w:tc>
                <w:tcPr>
                  <w:tcW w:w="563" w:type="pct"/>
                  <w:vAlign w:val="center"/>
                </w:tcPr>
                <w:p w14:paraId="5F5FF14B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Mardi</w:t>
                  </w:r>
                </w:p>
              </w:tc>
              <w:tc>
                <w:tcPr>
                  <w:tcW w:w="563" w:type="pct"/>
                  <w:vAlign w:val="center"/>
                </w:tcPr>
                <w:p w14:paraId="7EB8AA8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Mercredi</w:t>
                  </w:r>
                </w:p>
              </w:tc>
              <w:tc>
                <w:tcPr>
                  <w:tcW w:w="564" w:type="pct"/>
                  <w:vAlign w:val="center"/>
                </w:tcPr>
                <w:p w14:paraId="0D72E68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Jeudi</w:t>
                  </w:r>
                </w:p>
              </w:tc>
              <w:tc>
                <w:tcPr>
                  <w:tcW w:w="563" w:type="pct"/>
                  <w:vAlign w:val="center"/>
                </w:tcPr>
                <w:p w14:paraId="0C0332BF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Vendredi</w:t>
                  </w:r>
                </w:p>
              </w:tc>
              <w:tc>
                <w:tcPr>
                  <w:tcW w:w="564" w:type="pct"/>
                  <w:vAlign w:val="center"/>
                </w:tcPr>
                <w:p w14:paraId="71BE917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Samedi</w:t>
                  </w:r>
                </w:p>
              </w:tc>
              <w:tc>
                <w:tcPr>
                  <w:tcW w:w="564" w:type="pct"/>
                  <w:shd w:val="clear" w:color="auto" w:fill="D9D9D9" w:themeFill="background1" w:themeFillShade="D9"/>
                  <w:vAlign w:val="center"/>
                </w:tcPr>
                <w:p w14:paraId="36DF786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Dimanche</w:t>
                  </w:r>
                </w:p>
              </w:tc>
            </w:tr>
            <w:tr w:rsidR="006C712D" w:rsidRPr="006C712D" w14:paraId="01CEE2D5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31965B8D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Début de journée</w:t>
                  </w:r>
                </w:p>
              </w:tc>
              <w:tc>
                <w:tcPr>
                  <w:tcW w:w="563" w:type="pct"/>
                  <w:vAlign w:val="center"/>
                </w:tcPr>
                <w:p w14:paraId="7042EE7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52C40913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459D0BD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34DB6309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5F7331C0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614878A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 w:val="restart"/>
                  <w:shd w:val="clear" w:color="auto" w:fill="D9D9D9" w:themeFill="background1" w:themeFillShade="D9"/>
                  <w:vAlign w:val="center"/>
                </w:tcPr>
                <w:p w14:paraId="344979B5" w14:textId="314EF012" w:rsidR="006C712D" w:rsidRPr="00970FD2" w:rsidRDefault="00970FD2" w:rsidP="00970FD2">
                  <w:pPr>
                    <w:jc w:val="center"/>
                    <w:rPr>
                      <w:rFonts w:ascii="Tahoma" w:hAnsi="Tahoma" w:cs="Tahoma"/>
                      <w:i/>
                      <w:sz w:val="18"/>
                      <w:szCs w:val="18"/>
                    </w:rPr>
                  </w:pPr>
                  <w:r w:rsidRPr="00970FD2">
                    <w:rPr>
                      <w:rFonts w:ascii="Tahoma" w:hAnsi="Tahoma" w:cs="Tahoma"/>
                      <w:i/>
                      <w:sz w:val="18"/>
                      <w:szCs w:val="18"/>
                    </w:rPr>
                    <w:t>Présence interdite</w:t>
                  </w:r>
                </w:p>
              </w:tc>
            </w:tr>
            <w:tr w:rsidR="006C712D" w:rsidRPr="006C712D" w14:paraId="0F85DDFB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78E0C331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Début déjeuner</w:t>
                  </w:r>
                </w:p>
              </w:tc>
              <w:tc>
                <w:tcPr>
                  <w:tcW w:w="563" w:type="pct"/>
                  <w:vAlign w:val="center"/>
                </w:tcPr>
                <w:p w14:paraId="61AD296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4B198BD0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E15840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0A76D5B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0BF27B4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7070B898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2F66A2F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0D532260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1DA1A547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Fin déjeuner</w:t>
                  </w:r>
                </w:p>
              </w:tc>
              <w:tc>
                <w:tcPr>
                  <w:tcW w:w="563" w:type="pct"/>
                  <w:vAlign w:val="center"/>
                </w:tcPr>
                <w:p w14:paraId="5D4E460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1EE1149F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3BE0D35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3B1826DE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897D4F6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63D1B1B0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7E9AA259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49A53550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495A8209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Fin de journée</w:t>
                  </w:r>
                </w:p>
              </w:tc>
              <w:tc>
                <w:tcPr>
                  <w:tcW w:w="563" w:type="pct"/>
                  <w:vAlign w:val="center"/>
                </w:tcPr>
                <w:p w14:paraId="303B5FD9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70D8D3BB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493FAD36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2AE4C94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609BE3F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5ED4457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107A94A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0B362721" w14:textId="77777777" w:rsidTr="00EB1B88">
              <w:trPr>
                <w:trHeight w:val="283"/>
              </w:trPr>
              <w:tc>
                <w:tcPr>
                  <w:tcW w:w="1056" w:type="pct"/>
                  <w:vMerge w:val="restart"/>
                  <w:vAlign w:val="center"/>
                </w:tcPr>
                <w:p w14:paraId="61FB20D1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Durée / jour</w:t>
                  </w:r>
                </w:p>
              </w:tc>
              <w:tc>
                <w:tcPr>
                  <w:tcW w:w="563" w:type="pct"/>
                  <w:vAlign w:val="center"/>
                </w:tcPr>
                <w:p w14:paraId="7A26DB3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3FB4153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7A9F733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5214E033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05E9D3E1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76721FE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133FA1F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38CCB367" w14:textId="77777777" w:rsidTr="00EB1B88">
              <w:trPr>
                <w:trHeight w:val="283"/>
              </w:trPr>
              <w:tc>
                <w:tcPr>
                  <w:tcW w:w="1056" w:type="pct"/>
                  <w:vMerge/>
                  <w:vAlign w:val="center"/>
                </w:tcPr>
                <w:p w14:paraId="3787C3A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3380" w:type="pct"/>
                  <w:gridSpan w:val="6"/>
                  <w:vAlign w:val="center"/>
                </w:tcPr>
                <w:p w14:paraId="6E69AD04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Maximum 10 H / Jour, pause déjeuner incluse si inférieure à 1 H</w:t>
                  </w: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671F5A01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05B22D0F" w14:textId="77777777" w:rsidTr="00EB1B88">
              <w:trPr>
                <w:trHeight w:val="283"/>
              </w:trPr>
              <w:tc>
                <w:tcPr>
                  <w:tcW w:w="1620" w:type="pct"/>
                  <w:gridSpan w:val="2"/>
                  <w:vAlign w:val="center"/>
                </w:tcPr>
                <w:p w14:paraId="200B447F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Durée hebdomadaire</w:t>
                  </w:r>
                </w:p>
              </w:tc>
              <w:tc>
                <w:tcPr>
                  <w:tcW w:w="563" w:type="pct"/>
                  <w:vAlign w:val="center"/>
                </w:tcPr>
                <w:p w14:paraId="6B4F79F3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2817" w:type="pct"/>
                  <w:gridSpan w:val="5"/>
                  <w:vAlign w:val="center"/>
                </w:tcPr>
                <w:p w14:paraId="630659D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Minimum 30 heures – Maximum 35 heures chaque semaine</w:t>
                  </w:r>
                </w:p>
              </w:tc>
            </w:tr>
          </w:tbl>
          <w:p w14:paraId="2CFC12DA" w14:textId="77777777" w:rsidR="00DF037C" w:rsidRDefault="007D422C" w:rsidP="007D422C">
            <w:pPr>
              <w:rPr>
                <w:rFonts w:ascii="Tahoma" w:hAnsi="Tahoma" w:cs="Tahoma"/>
                <w:i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i/>
                <w:color w:val="000000"/>
                <w:sz w:val="18"/>
                <w:szCs w:val="18"/>
              </w:rPr>
              <w:t>Compléter le formulaire bis pour chaque semaine</w:t>
            </w:r>
            <w:r w:rsidR="006C712D" w:rsidRPr="006C712D">
              <w:rPr>
                <w:rFonts w:ascii="Tahoma" w:hAnsi="Tahoma" w:cs="Tahoma"/>
                <w:i/>
                <w:color w:val="000000"/>
                <w:sz w:val="18"/>
                <w:szCs w:val="18"/>
              </w:rPr>
              <w:t xml:space="preserve"> si les horaires varient au cours des semaines d'accueil.</w:t>
            </w:r>
          </w:p>
          <w:p w14:paraId="2837FA5C" w14:textId="0C04BE10" w:rsidR="007D422C" w:rsidRPr="007D422C" w:rsidRDefault="007D422C" w:rsidP="007D422C">
            <w:pPr>
              <w:rPr>
                <w:rFonts w:ascii="Tahoma" w:hAnsi="Tahoma" w:cs="Tahoma"/>
                <w:i/>
                <w:color w:val="000000"/>
                <w:sz w:val="18"/>
                <w:szCs w:val="18"/>
              </w:rPr>
            </w:pPr>
          </w:p>
        </w:tc>
      </w:tr>
    </w:tbl>
    <w:p w14:paraId="07B9CB39" w14:textId="77777777" w:rsidR="00B93685" w:rsidRPr="00E8431A" w:rsidRDefault="00B93685" w:rsidP="00B93685">
      <w:pPr>
        <w:pStyle w:val="En-tte"/>
        <w:pBdr>
          <w:bottom w:val="threeDEngrave" w:sz="18" w:space="0" w:color="61C51A"/>
        </w:pBdr>
        <w:tabs>
          <w:tab w:val="clear" w:pos="4536"/>
          <w:tab w:val="clear" w:pos="9072"/>
        </w:tabs>
        <w:ind w:right="1179"/>
        <w:rPr>
          <w:rFonts w:ascii="Arial" w:hAnsi="Arial" w:cs="Arial"/>
          <w:b/>
          <w:noProof/>
          <w:color w:val="76923C" w:themeColor="accent3" w:themeShade="BF"/>
          <w:sz w:val="44"/>
          <w:szCs w:val="44"/>
        </w:rPr>
      </w:pPr>
      <w:r w:rsidRPr="00E8431A">
        <w:rPr>
          <w:rFonts w:ascii="Arial" w:hAnsi="Arial" w:cs="Arial"/>
          <w:b/>
          <w:noProof/>
          <w:color w:val="76923C" w:themeColor="accent3" w:themeShade="BF"/>
          <w:sz w:val="44"/>
          <w:szCs w:val="44"/>
        </w:rPr>
        <w:lastRenderedPageBreak/>
        <w:drawing>
          <wp:anchor distT="0" distB="0" distL="114300" distR="114300" simplePos="0" relativeHeight="251660288" behindDoc="0" locked="0" layoutInCell="1" allowOverlap="1" wp14:anchorId="49460B2D" wp14:editId="1F27AA5F">
            <wp:simplePos x="0" y="0"/>
            <wp:positionH relativeFrom="column">
              <wp:posOffset>5765165</wp:posOffset>
            </wp:positionH>
            <wp:positionV relativeFrom="paragraph">
              <wp:posOffset>-200025</wp:posOffset>
            </wp:positionV>
            <wp:extent cx="958458" cy="497840"/>
            <wp:effectExtent l="0" t="0" r="0" b="0"/>
            <wp:wrapNone/>
            <wp:docPr id="2" name="Image 2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lipart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458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1DAA877">
        <w:rPr>
          <w:rFonts w:ascii="Arial" w:hAnsi="Arial" w:cs="Arial"/>
          <w:b/>
          <w:bCs/>
          <w:noProof/>
          <w:color w:val="76923C" w:themeColor="accent3" w:themeShade="BF"/>
          <w:sz w:val="44"/>
          <w:szCs w:val="44"/>
        </w:rPr>
        <w:t>Fiche de Renseignement Entreprise</w:t>
      </w:r>
    </w:p>
    <w:p w14:paraId="7DB5FA08" w14:textId="77777777" w:rsidR="00B93685" w:rsidRPr="00E8431A" w:rsidRDefault="00B93685" w:rsidP="00B93685">
      <w:pPr>
        <w:pStyle w:val="Pieddepage"/>
        <w:spacing w:before="120"/>
        <w:rPr>
          <w:rFonts w:ascii="Arial" w:hAnsi="Arial" w:cs="Arial"/>
          <w:color w:val="76923C" w:themeColor="accent3" w:themeShade="BF"/>
          <w:sz w:val="36"/>
          <w:szCs w:val="36"/>
        </w:rPr>
      </w:pPr>
      <w:r w:rsidRPr="00E8431A">
        <w:rPr>
          <w:rFonts w:ascii="Wingdings 3" w:eastAsia="Wingdings 3" w:hAnsi="Wingdings 3" w:cs="Wingdings 3"/>
          <w:color w:val="76923C" w:themeColor="accent3" w:themeShade="BF"/>
          <w:sz w:val="28"/>
          <w:szCs w:val="28"/>
        </w:rPr>
        <w:t></w:t>
      </w:r>
      <w:r w:rsidRPr="00E8431A">
        <w:rPr>
          <w:rFonts w:ascii="Arial" w:hAnsi="Arial" w:cs="Arial"/>
          <w:color w:val="76923C" w:themeColor="accent3" w:themeShade="BF"/>
          <w:sz w:val="36"/>
          <w:szCs w:val="36"/>
        </w:rPr>
        <w:t xml:space="preserve"> Recherche de Période en Entreprise</w:t>
      </w:r>
    </w:p>
    <w:p w14:paraId="093E8BDA" w14:textId="3F87CE03" w:rsidR="00B93685" w:rsidRDefault="00B93685">
      <w:pPr>
        <w:rPr>
          <w:rFonts w:ascii="Tahoma" w:hAnsi="Tahoma" w:cs="Tahoma"/>
          <w:sz w:val="10"/>
          <w:szCs w:val="10"/>
        </w:rPr>
      </w:pPr>
    </w:p>
    <w:p w14:paraId="57F71C2F" w14:textId="3E0121C6" w:rsidR="00B93685" w:rsidRDefault="00B93685">
      <w:pPr>
        <w:rPr>
          <w:rFonts w:ascii="Tahoma" w:hAnsi="Tahoma" w:cs="Tahoma"/>
          <w:sz w:val="10"/>
          <w:szCs w:val="10"/>
        </w:rPr>
      </w:pPr>
    </w:p>
    <w:p w14:paraId="4C797595" w14:textId="6AA0A7FF" w:rsidR="00B93685" w:rsidRDefault="00B93685">
      <w:pPr>
        <w:rPr>
          <w:rFonts w:ascii="Tahoma" w:hAnsi="Tahoma" w:cs="Tahoma"/>
          <w:sz w:val="10"/>
          <w:szCs w:val="10"/>
        </w:rPr>
      </w:pPr>
    </w:p>
    <w:p w14:paraId="3059DDCB" w14:textId="029E8DC4" w:rsidR="00B93685" w:rsidRDefault="00B93685">
      <w:pPr>
        <w:rPr>
          <w:rFonts w:ascii="Tahoma" w:hAnsi="Tahoma" w:cs="Tahoma"/>
          <w:sz w:val="10"/>
          <w:szCs w:val="10"/>
        </w:rPr>
      </w:pPr>
    </w:p>
    <w:p w14:paraId="17B14397" w14:textId="067AB1DB" w:rsidR="00B93685" w:rsidRDefault="00B93685">
      <w:pPr>
        <w:rPr>
          <w:rFonts w:ascii="Tahoma" w:hAnsi="Tahoma" w:cs="Tahoma"/>
          <w:sz w:val="10"/>
          <w:szCs w:val="10"/>
        </w:rPr>
      </w:pPr>
    </w:p>
    <w:p w14:paraId="2C05D94E" w14:textId="776E4865" w:rsidR="00B93685" w:rsidRDefault="00B93685">
      <w:pPr>
        <w:rPr>
          <w:rFonts w:ascii="Tahoma" w:hAnsi="Tahoma" w:cs="Tahoma"/>
          <w:sz w:val="10"/>
          <w:szCs w:val="10"/>
        </w:rPr>
      </w:pPr>
    </w:p>
    <w:p w14:paraId="74B56210" w14:textId="08F0E373" w:rsidR="00B93685" w:rsidRDefault="00B93685">
      <w:pPr>
        <w:rPr>
          <w:rFonts w:ascii="Tahoma" w:hAnsi="Tahoma" w:cs="Tahoma"/>
          <w:sz w:val="10"/>
          <w:szCs w:val="10"/>
        </w:rPr>
      </w:pPr>
    </w:p>
    <w:p w14:paraId="1C526B5A" w14:textId="20ED147E" w:rsidR="00B93685" w:rsidRDefault="00B93685">
      <w:pPr>
        <w:rPr>
          <w:rFonts w:ascii="Tahoma" w:hAnsi="Tahoma" w:cs="Tahoma"/>
          <w:sz w:val="10"/>
          <w:szCs w:val="10"/>
        </w:rPr>
      </w:pPr>
    </w:p>
    <w:p w14:paraId="4237F379" w14:textId="77777777" w:rsidR="00B93685" w:rsidRDefault="00B93685">
      <w:pPr>
        <w:rPr>
          <w:rFonts w:ascii="Tahoma" w:hAnsi="Tahoma" w:cs="Tahoma"/>
          <w:sz w:val="10"/>
          <w:szCs w:val="10"/>
        </w:rPr>
      </w:pPr>
    </w:p>
    <w:tbl>
      <w:tblPr>
        <w:tblW w:w="0" w:type="auto"/>
        <w:tblBorders>
          <w:top w:val="double" w:sz="12" w:space="0" w:color="76923C" w:themeColor="accent3" w:themeShade="BF"/>
          <w:left w:val="double" w:sz="12" w:space="0" w:color="76923C" w:themeColor="accent3" w:themeShade="BF"/>
          <w:bottom w:val="double" w:sz="12" w:space="0" w:color="76923C" w:themeColor="accent3" w:themeShade="BF"/>
          <w:right w:val="double" w:sz="12" w:space="0" w:color="76923C" w:themeColor="accent3" w:themeShade="BF"/>
          <w:insideH w:val="single" w:sz="6" w:space="0" w:color="76923C" w:themeColor="accent3" w:themeShade="BF"/>
          <w:insideV w:val="single" w:sz="6" w:space="0" w:color="76923C" w:themeColor="accent3" w:themeShade="BF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419"/>
      </w:tblGrid>
      <w:tr w:rsidR="006C712D" w:rsidRPr="00E9473A" w14:paraId="67293F12" w14:textId="77777777" w:rsidTr="51DAA877">
        <w:tc>
          <w:tcPr>
            <w:tcW w:w="10419" w:type="dxa"/>
          </w:tcPr>
          <w:p w14:paraId="4461E809" w14:textId="77777777" w:rsidR="006C712D" w:rsidRPr="00970FD2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 w:rsidRPr="00970FD2">
              <w:rPr>
                <w:rFonts w:ascii="Tahoma" w:hAnsi="Tahoma" w:cs="Tahoma"/>
                <w:b/>
                <w:sz w:val="20"/>
                <w:szCs w:val="20"/>
              </w:rPr>
              <w:t>Lieu de réalisation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94"/>
              <w:gridCol w:w="6132"/>
            </w:tblGrid>
            <w:tr w:rsidR="006C712D" w:rsidRPr="00970FD2" w14:paraId="7BF8D06A" w14:textId="77777777" w:rsidTr="00EB1B88">
              <w:tc>
                <w:tcPr>
                  <w:tcW w:w="3794" w:type="dxa"/>
                </w:tcPr>
                <w:p w14:paraId="7B0F85F8" w14:textId="77777777" w:rsidR="006C712D" w:rsidRPr="00970FD2" w:rsidRDefault="006C712D" w:rsidP="005226F9">
                  <w:pPr>
                    <w:spacing w:before="160" w:after="160" w:line="324" w:lineRule="auto"/>
                    <w:ind w:left="284"/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Lieu de réalisation</w:t>
                  </w:r>
                </w:p>
              </w:tc>
              <w:tc>
                <w:tcPr>
                  <w:tcW w:w="6132" w:type="dxa"/>
                </w:tcPr>
                <w:p w14:paraId="1D938018" w14:textId="77777777" w:rsidR="006C712D" w:rsidRPr="00970FD2" w:rsidRDefault="00F97CC0" w:rsidP="005226F9">
                  <w:pPr>
                    <w:spacing w:before="160" w:after="160" w:line="324" w:lineRule="auto"/>
                    <w:ind w:left="317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5587823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Locaux de l'entreprise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1590731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Chantier(s)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212714500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Locaux des clients</w:t>
                  </w:r>
                </w:p>
                <w:p w14:paraId="3EA5DC14" w14:textId="75A84A0F" w:rsidR="006C712D" w:rsidRPr="00970FD2" w:rsidRDefault="00F97CC0" w:rsidP="005226F9">
                  <w:pPr>
                    <w:spacing w:before="160" w:after="160" w:line="324" w:lineRule="auto"/>
                    <w:ind w:left="317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9878145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Autre (préciser) :</w:t>
                  </w:r>
                  <w:r w:rsid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970FD2"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……………………………………………………………</w:t>
                  </w:r>
                  <w:r w:rsidR="00970FD2">
                    <w:rPr>
                      <w:rFonts w:ascii="Tahoma" w:hAnsi="Tahoma" w:cs="Tahoma"/>
                      <w:sz w:val="18"/>
                      <w:szCs w:val="22"/>
                    </w:rPr>
                    <w:t>……</w:t>
                  </w:r>
                </w:p>
              </w:tc>
            </w:tr>
            <w:tr w:rsidR="006C712D" w:rsidRPr="00970FD2" w14:paraId="474D5B9E" w14:textId="77777777" w:rsidTr="00EB1B88">
              <w:tc>
                <w:tcPr>
                  <w:tcW w:w="3794" w:type="dxa"/>
                </w:tcPr>
                <w:p w14:paraId="13607AF5" w14:textId="576CBBAB" w:rsidR="006C712D" w:rsidRPr="00970FD2" w:rsidRDefault="00970FD2" w:rsidP="005226F9">
                  <w:pPr>
                    <w:spacing w:before="160" w:after="160" w:line="324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Déplacements occasionnés par le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>stage</w:t>
                  </w:r>
                </w:p>
              </w:tc>
              <w:tc>
                <w:tcPr>
                  <w:tcW w:w="6132" w:type="dxa"/>
                </w:tcPr>
                <w:p w14:paraId="7759B3A3" w14:textId="77777777" w:rsidR="006C712D" w:rsidRPr="00970FD2" w:rsidRDefault="00F97CC0" w:rsidP="005226F9">
                  <w:pPr>
                    <w:spacing w:before="160" w:after="160" w:line="324" w:lineRule="auto"/>
                    <w:ind w:left="317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14477009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OUI 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8176109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NON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</w:p>
              </w:tc>
            </w:tr>
            <w:tr w:rsidR="006C712D" w:rsidRPr="00970FD2" w14:paraId="722966B9" w14:textId="77777777" w:rsidTr="00EB1B88">
              <w:tc>
                <w:tcPr>
                  <w:tcW w:w="3794" w:type="dxa"/>
                </w:tcPr>
                <w:p w14:paraId="7DC08959" w14:textId="77777777" w:rsidR="006C712D" w:rsidRPr="00970FD2" w:rsidRDefault="006C712D" w:rsidP="005226F9">
                  <w:pPr>
                    <w:spacing w:before="160" w:after="160" w:line="324" w:lineRule="auto"/>
                    <w:ind w:left="284"/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Fréquence</w:t>
                  </w:r>
                </w:p>
              </w:tc>
              <w:tc>
                <w:tcPr>
                  <w:tcW w:w="6132" w:type="dxa"/>
                </w:tcPr>
                <w:p w14:paraId="5E620A13" w14:textId="77777777" w:rsidR="006C712D" w:rsidRPr="00970FD2" w:rsidRDefault="00F97CC0" w:rsidP="005226F9">
                  <w:pPr>
                    <w:spacing w:before="160" w:after="160" w:line="324" w:lineRule="auto"/>
                    <w:ind w:left="317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210556792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Quotidien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5027852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Occasionnels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64096111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Autre (préciser) :</w:t>
                  </w:r>
                </w:p>
              </w:tc>
            </w:tr>
            <w:tr w:rsidR="006C712D" w:rsidRPr="00970FD2" w14:paraId="4F41AC28" w14:textId="77777777" w:rsidTr="00EB1B88">
              <w:tc>
                <w:tcPr>
                  <w:tcW w:w="3794" w:type="dxa"/>
                </w:tcPr>
                <w:p w14:paraId="3956AFA8" w14:textId="1FCE5D2D" w:rsidR="006C712D" w:rsidRPr="00970FD2" w:rsidRDefault="006C712D" w:rsidP="005226F9">
                  <w:pPr>
                    <w:spacing w:before="160" w:after="160" w:line="324" w:lineRule="auto"/>
                    <w:ind w:left="284"/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Modes de déplacement</w:t>
                  </w:r>
                </w:p>
              </w:tc>
              <w:tc>
                <w:tcPr>
                  <w:tcW w:w="6132" w:type="dxa"/>
                </w:tcPr>
                <w:p w14:paraId="4D9DA1F6" w14:textId="77777777" w:rsidR="006C712D" w:rsidRPr="00970FD2" w:rsidRDefault="00F97CC0" w:rsidP="005226F9">
                  <w:pPr>
                    <w:spacing w:before="160" w:after="160" w:line="324" w:lineRule="auto"/>
                    <w:ind w:left="317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5069473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Véhicule de l'entreprise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1096676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Véhicule personnel du stagiaire</w:t>
                  </w:r>
                </w:p>
                <w:p w14:paraId="335B43B8" w14:textId="77777777" w:rsidR="006C712D" w:rsidRPr="00970FD2" w:rsidRDefault="00F97CC0" w:rsidP="005226F9">
                  <w:pPr>
                    <w:spacing w:before="160" w:after="160" w:line="324" w:lineRule="auto"/>
                    <w:ind w:left="317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67155564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Autre (préciser) :</w:t>
                  </w:r>
                </w:p>
              </w:tc>
            </w:tr>
          </w:tbl>
          <w:p w14:paraId="38C1355F" w14:textId="0F36CCF7" w:rsidR="006C712D" w:rsidRPr="00970FD2" w:rsidRDefault="006C712D" w:rsidP="00EB1B88">
            <w:pPr>
              <w:tabs>
                <w:tab w:val="left" w:pos="6804"/>
                <w:tab w:val="left" w:leader="dot" w:pos="10160"/>
              </w:tabs>
              <w:spacing w:after="120"/>
              <w:ind w:firstLine="379"/>
              <w:rPr>
                <w:rFonts w:ascii="Tahoma" w:hAnsi="Tahoma" w:cs="Tahoma"/>
                <w:b/>
                <w:sz w:val="20"/>
              </w:rPr>
            </w:pPr>
          </w:p>
        </w:tc>
      </w:tr>
      <w:tr w:rsidR="006C712D" w:rsidRPr="00E9473A" w14:paraId="4A5008FE" w14:textId="77777777" w:rsidTr="51DAA877">
        <w:tc>
          <w:tcPr>
            <w:tcW w:w="10419" w:type="dxa"/>
          </w:tcPr>
          <w:p w14:paraId="405E5F16" w14:textId="4567A201" w:rsidR="006C712D" w:rsidRPr="00970FD2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sz w:val="20"/>
                <w:szCs w:val="20"/>
              </w:rPr>
            </w:pPr>
            <w:r w:rsidRPr="00970FD2">
              <w:rPr>
                <w:rFonts w:ascii="Tahoma" w:hAnsi="Tahoma" w:cs="Tahoma"/>
                <w:b/>
                <w:sz w:val="20"/>
                <w:szCs w:val="20"/>
              </w:rPr>
              <w:t xml:space="preserve">Les activités </w:t>
            </w:r>
          </w:p>
          <w:tbl>
            <w:tblPr>
              <w:tblStyle w:val="Grilledutableau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569"/>
              <w:gridCol w:w="3414"/>
              <w:gridCol w:w="1410"/>
              <w:gridCol w:w="3800"/>
              <w:gridCol w:w="84"/>
            </w:tblGrid>
            <w:tr w:rsidR="006C712D" w:rsidRPr="00970FD2" w14:paraId="76B50E30" w14:textId="77777777" w:rsidTr="51DAA877">
              <w:trPr>
                <w:gridAfter w:val="1"/>
                <w:wAfter w:w="41" w:type="pct"/>
              </w:trPr>
              <w:tc>
                <w:tcPr>
                  <w:tcW w:w="3110" w:type="pct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F7297BE" w14:textId="77777777" w:rsidR="006C712D" w:rsidRPr="00970FD2" w:rsidRDefault="006C712D" w:rsidP="005226F9">
                  <w:pPr>
                    <w:pStyle w:val="Default"/>
                    <w:numPr>
                      <w:ilvl w:val="0"/>
                      <w:numId w:val="1"/>
                    </w:numPr>
                    <w:spacing w:before="160" w:after="160"/>
                    <w:ind w:left="284" w:hanging="284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demandent une attestation de formation règlementaire</w:t>
                  </w:r>
                </w:p>
              </w:tc>
              <w:tc>
                <w:tcPr>
                  <w:tcW w:w="1849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A346289" w14:textId="77777777" w:rsidR="006C712D" w:rsidRPr="00970FD2" w:rsidRDefault="00F97CC0" w:rsidP="005226F9">
                  <w:pPr>
                    <w:pStyle w:val="Default"/>
                    <w:spacing w:before="160" w:after="16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82403925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OUI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28123257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NON</w:t>
                  </w:r>
                </w:p>
              </w:tc>
            </w:tr>
            <w:tr w:rsidR="006C712D" w:rsidRPr="00970FD2" w14:paraId="7560E5B4" w14:textId="77777777" w:rsidTr="51DAA877">
              <w:trPr>
                <w:gridAfter w:val="1"/>
                <w:wAfter w:w="41" w:type="pct"/>
              </w:trPr>
              <w:tc>
                <w:tcPr>
                  <w:tcW w:w="4959" w:type="pct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2EF45A" w14:textId="60B6F95D" w:rsidR="006C712D" w:rsidRPr="00970FD2" w:rsidRDefault="00970FD2" w:rsidP="005226F9">
                  <w:pPr>
                    <w:pStyle w:val="Default"/>
                    <w:spacing w:before="160" w:after="16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    Si oui, laquelle : 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…………………………………………………</w:t>
                  </w:r>
                  <w:r>
                    <w:rPr>
                      <w:rFonts w:ascii="Tahoma" w:hAnsi="Tahoma" w:cs="Tahoma"/>
                      <w:sz w:val="18"/>
                      <w:szCs w:val="22"/>
                    </w:rPr>
                    <w:t>…………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</w:t>
                  </w:r>
                </w:p>
              </w:tc>
            </w:tr>
            <w:tr w:rsidR="006C712D" w:rsidRPr="00970FD2" w14:paraId="3AD90FE8" w14:textId="77777777" w:rsidTr="51DAA877">
              <w:trPr>
                <w:gridAfter w:val="1"/>
                <w:wAfter w:w="41" w:type="pct"/>
              </w:trPr>
              <w:tc>
                <w:tcPr>
                  <w:tcW w:w="3110" w:type="pct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1590F65" w14:textId="77777777" w:rsidR="006C712D" w:rsidRPr="00970FD2" w:rsidRDefault="006C712D" w:rsidP="005226F9">
                  <w:pPr>
                    <w:pStyle w:val="Default"/>
                    <w:numPr>
                      <w:ilvl w:val="0"/>
                      <w:numId w:val="1"/>
                    </w:numPr>
                    <w:spacing w:before="160" w:after="160"/>
                    <w:ind w:left="284" w:hanging="284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exige une visite médicale d'aptitude:</w:t>
                  </w:r>
                </w:p>
              </w:tc>
              <w:tc>
                <w:tcPr>
                  <w:tcW w:w="1849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0B069D5" w14:textId="77777777" w:rsidR="006C712D" w:rsidRPr="00970FD2" w:rsidRDefault="00F97CC0" w:rsidP="005226F9">
                  <w:pPr>
                    <w:pStyle w:val="Default"/>
                    <w:spacing w:before="160" w:after="16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89323136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OUI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33499249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NON</w:t>
                  </w:r>
                </w:p>
              </w:tc>
            </w:tr>
            <w:tr w:rsidR="006C712D" w:rsidRPr="00970FD2" w14:paraId="5C6D0F86" w14:textId="77777777" w:rsidTr="51DAA877">
              <w:trPr>
                <w:gridAfter w:val="1"/>
                <w:wAfter w:w="41" w:type="pct"/>
              </w:trPr>
              <w:tc>
                <w:tcPr>
                  <w:tcW w:w="3110" w:type="pct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70BF877" w14:textId="77777777" w:rsidR="006C712D" w:rsidRPr="00970FD2" w:rsidRDefault="006C712D" w:rsidP="005226F9">
                  <w:pPr>
                    <w:pStyle w:val="Default"/>
                    <w:numPr>
                      <w:ilvl w:val="0"/>
                      <w:numId w:val="1"/>
                    </w:numPr>
                    <w:spacing w:before="160" w:after="160"/>
                    <w:ind w:left="284" w:hanging="284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comportent des travaux dangereux </w:t>
                  </w:r>
                </w:p>
              </w:tc>
              <w:tc>
                <w:tcPr>
                  <w:tcW w:w="1849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147D96E" w14:textId="77777777" w:rsidR="006C712D" w:rsidRPr="00970FD2" w:rsidRDefault="00F97CC0" w:rsidP="005226F9">
                  <w:pPr>
                    <w:pStyle w:val="Default"/>
                    <w:spacing w:before="160" w:after="16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86232909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OUI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248010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NON</w:t>
                  </w:r>
                </w:p>
              </w:tc>
            </w:tr>
            <w:tr w:rsidR="006C712D" w:rsidRPr="00970FD2" w14:paraId="7418346D" w14:textId="77777777" w:rsidTr="51DAA877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</w:tblBorders>
              </w:tblPrEx>
              <w:tc>
                <w:tcPr>
                  <w:tcW w:w="763" w:type="pct"/>
                  <w:tcBorders>
                    <w:top w:val="single" w:sz="0" w:space="0" w:color="000000" w:themeColor="text1"/>
                    <w:left w:val="single" w:sz="0" w:space="0" w:color="000000" w:themeColor="text1"/>
                    <w:bottom w:val="nil"/>
                    <w:right w:val="single" w:sz="0" w:space="0" w:color="000000" w:themeColor="text1"/>
                  </w:tcBorders>
                </w:tcPr>
                <w:p w14:paraId="20342FCD" w14:textId="77777777" w:rsidR="006C712D" w:rsidRPr="00970FD2" w:rsidRDefault="006C712D" w:rsidP="00652DF9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Si oui, préciser</w:t>
                  </w:r>
                </w:p>
              </w:tc>
              <w:tc>
                <w:tcPr>
                  <w:tcW w:w="1661" w:type="pct"/>
                  <w:tcBorders>
                    <w:top w:val="single" w:sz="0" w:space="0" w:color="000000" w:themeColor="text1"/>
                    <w:left w:val="single" w:sz="0" w:space="0" w:color="000000" w:themeColor="text1"/>
                    <w:bottom w:val="nil"/>
                    <w:right w:val="single" w:sz="0" w:space="0" w:color="000000" w:themeColor="text1"/>
                  </w:tcBorders>
                </w:tcPr>
                <w:p w14:paraId="0D1A80C0" w14:textId="77777777" w:rsidR="006C712D" w:rsidRPr="00970FD2" w:rsidRDefault="00F97CC0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1400793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Agents chimiques dangereux </w:t>
                  </w:r>
                </w:p>
                <w:p w14:paraId="4CC9FED8" w14:textId="77777777" w:rsidR="006C712D" w:rsidRPr="00970FD2" w:rsidRDefault="00F97CC0" w:rsidP="00652DF9">
                  <w:pPr>
                    <w:tabs>
                      <w:tab w:val="left" w:pos="2100"/>
                    </w:tabs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6646246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Agents biologiques </w:t>
                  </w:r>
                </w:p>
                <w:p w14:paraId="7C428E0A" w14:textId="77777777" w:rsidR="006C712D" w:rsidRPr="00970FD2" w:rsidRDefault="00F97CC0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7697775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Vibrations mécaniques</w:t>
                  </w:r>
                </w:p>
                <w:p w14:paraId="20501337" w14:textId="77777777" w:rsidR="006C712D" w:rsidRPr="00970FD2" w:rsidRDefault="00F97CC0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9324344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Rayonnements </w:t>
                  </w:r>
                </w:p>
                <w:p w14:paraId="3AFDE8F1" w14:textId="77777777" w:rsidR="006C712D" w:rsidRPr="00970FD2" w:rsidRDefault="00F97CC0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207207169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Milieu hyperbare </w:t>
                  </w:r>
                </w:p>
                <w:p w14:paraId="39DE35BA" w14:textId="77777777" w:rsidR="006C712D" w:rsidRPr="00970FD2" w:rsidRDefault="00F97CC0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93481361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Températures extrêmes</w:t>
                  </w:r>
                </w:p>
                <w:p w14:paraId="1CBFE1AF" w14:textId="44B8DE97" w:rsidR="006C712D" w:rsidRPr="00970FD2" w:rsidRDefault="00F97CC0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312172290"/>
                      <w:placeholder>
                        <w:docPart w:val="DefaultPlaceholder_1081868574"/>
                      </w:placeholder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3F9D408B" w:rsidRPr="51DAA877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>Effondrement e</w:t>
                  </w:r>
                  <w:r w:rsidR="5A735F93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t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ensevelissement </w:t>
                  </w:r>
                </w:p>
                <w:p w14:paraId="0841CA7F" w14:textId="77777777" w:rsidR="006C712D" w:rsidRPr="00970FD2" w:rsidRDefault="00F97CC0" w:rsidP="00652DF9">
                  <w:pPr>
                    <w:tabs>
                      <w:tab w:val="left" w:pos="3119"/>
                      <w:tab w:val="left" w:pos="6237"/>
                    </w:tabs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4107759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Appareils sous pression</w:t>
                  </w:r>
                </w:p>
              </w:tc>
              <w:tc>
                <w:tcPr>
                  <w:tcW w:w="2576" w:type="pct"/>
                  <w:gridSpan w:val="3"/>
                  <w:tcBorders>
                    <w:top w:val="single" w:sz="0" w:space="0" w:color="000000" w:themeColor="text1"/>
                    <w:left w:val="single" w:sz="0" w:space="0" w:color="000000" w:themeColor="text1"/>
                    <w:bottom w:val="nil"/>
                    <w:right w:val="single" w:sz="0" w:space="0" w:color="000000" w:themeColor="text1"/>
                  </w:tcBorders>
                </w:tcPr>
                <w:p w14:paraId="5F022E65" w14:textId="77777777" w:rsidR="006C712D" w:rsidRPr="00970FD2" w:rsidRDefault="00F97CC0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934774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Milieu confiné </w:t>
                  </w:r>
                </w:p>
                <w:p w14:paraId="71BAC4BC" w14:textId="77777777" w:rsidR="006C712D" w:rsidRPr="00970FD2" w:rsidRDefault="00F97CC0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321348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Travaux en contact avec du verre ou du métal en fusion </w:t>
                  </w:r>
                </w:p>
                <w:p w14:paraId="251A5DA7" w14:textId="77777777" w:rsidR="006C712D" w:rsidRPr="00970FD2" w:rsidRDefault="00F97CC0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4855196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Manutentions manuelles</w:t>
                  </w:r>
                </w:p>
                <w:p w14:paraId="7F87A528" w14:textId="77777777" w:rsidR="006C712D" w:rsidRPr="00970FD2" w:rsidRDefault="00F97CC0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4708871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Risques électriques </w:t>
                  </w:r>
                </w:p>
                <w:p w14:paraId="11D7F967" w14:textId="77777777" w:rsidR="006C712D" w:rsidRPr="00970FD2" w:rsidRDefault="00F97CC0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36356518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Utilisation de machines </w:t>
                  </w:r>
                </w:p>
                <w:p w14:paraId="2587A04A" w14:textId="77777777" w:rsidR="006C712D" w:rsidRPr="00970FD2" w:rsidRDefault="00F97CC0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89242812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Travaux en hauteur </w:t>
                  </w:r>
                </w:p>
                <w:p w14:paraId="5F1CEF61" w14:textId="77777777" w:rsidR="006C712D" w:rsidRPr="00970FD2" w:rsidRDefault="00F97CC0" w:rsidP="00652DF9">
                  <w:pPr>
                    <w:tabs>
                      <w:tab w:val="left" w:pos="3119"/>
                      <w:tab w:val="left" w:pos="6237"/>
                    </w:tabs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58322488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Contact avec des animaux</w:t>
                  </w:r>
                </w:p>
              </w:tc>
            </w:tr>
            <w:tr w:rsidR="006C712D" w:rsidRPr="00970FD2" w14:paraId="22BC0CCE" w14:textId="77777777" w:rsidTr="51DAA877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</w:tblBorders>
              </w:tblPrEx>
              <w:tc>
                <w:tcPr>
                  <w:tcW w:w="2424" w:type="pct"/>
                  <w:gridSpan w:val="2"/>
                  <w:tcBorders>
                    <w:top w:val="single" w:sz="0" w:space="0" w:color="000000" w:themeColor="text1"/>
                    <w:left w:val="single" w:sz="0" w:space="0" w:color="000000" w:themeColor="text1"/>
                    <w:bottom w:val="single" w:sz="0" w:space="0" w:color="000000" w:themeColor="text1"/>
                    <w:right w:val="single" w:sz="0" w:space="0" w:color="000000" w:themeColor="text1"/>
                  </w:tcBorders>
                </w:tcPr>
                <w:p w14:paraId="4087FEE9" w14:textId="439F9F69" w:rsidR="00970FD2" w:rsidRPr="005226F9" w:rsidRDefault="00970FD2" w:rsidP="005226F9">
                  <w:pPr>
                    <w:spacing w:before="160" w:after="160"/>
                    <w:jc w:val="right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Si le Stagiaire est mineur, 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date de la déclaration </w:t>
                  </w:r>
                  <w:r w:rsidRPr="00970FD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de déroger</w:t>
                  </w: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effectuée par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l'organisme </w:t>
                  </w: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d'accueil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a</w:t>
                  </w: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uprès de l'inspection du travail de :</w:t>
                  </w:r>
                </w:p>
              </w:tc>
              <w:tc>
                <w:tcPr>
                  <w:tcW w:w="2576" w:type="pct"/>
                  <w:gridSpan w:val="3"/>
                  <w:tcBorders>
                    <w:top w:val="single" w:sz="0" w:space="0" w:color="000000" w:themeColor="text1"/>
                    <w:left w:val="single" w:sz="0" w:space="0" w:color="000000" w:themeColor="text1"/>
                    <w:bottom w:val="single" w:sz="0" w:space="0" w:color="000000" w:themeColor="text1"/>
                    <w:right w:val="single" w:sz="0" w:space="0" w:color="000000" w:themeColor="text1"/>
                  </w:tcBorders>
                </w:tcPr>
                <w:p w14:paraId="3E9990C3" w14:textId="77777777" w:rsidR="006C712D" w:rsidRDefault="006C712D" w:rsidP="005226F9">
                  <w:pPr>
                    <w:spacing w:before="160" w:after="160" w:line="324" w:lineRule="auto"/>
                    <w:ind w:left="284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14:paraId="3C4AF594" w14:textId="3B35D450" w:rsidR="005226F9" w:rsidRPr="00970FD2" w:rsidRDefault="005226F9" w:rsidP="005226F9">
                  <w:pPr>
                    <w:spacing w:before="160" w:after="160" w:line="324" w:lineRule="auto"/>
                    <w:ind w:left="284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</w:t>
                  </w:r>
                  <w:r>
                    <w:rPr>
                      <w:rFonts w:ascii="Tahoma" w:hAnsi="Tahoma" w:cs="Tahoma"/>
                      <w:sz w:val="18"/>
                      <w:szCs w:val="22"/>
                    </w:rPr>
                    <w:t>…………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………………………</w:t>
                  </w:r>
                  <w:r>
                    <w:rPr>
                      <w:rFonts w:ascii="Tahoma" w:hAnsi="Tahoma" w:cs="Tahoma"/>
                      <w:sz w:val="18"/>
                      <w:szCs w:val="22"/>
                    </w:rPr>
                    <w:t>…………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</w:t>
                  </w:r>
                </w:p>
              </w:tc>
            </w:tr>
          </w:tbl>
          <w:p w14:paraId="06CB8F95" w14:textId="47EBE935" w:rsidR="006C712D" w:rsidRPr="00970FD2" w:rsidRDefault="006C712D" w:rsidP="00EB1B88">
            <w:pPr>
              <w:tabs>
                <w:tab w:val="left" w:pos="5103"/>
              </w:tabs>
              <w:spacing w:after="120"/>
              <w:rPr>
                <w:rFonts w:ascii="Tahoma" w:hAnsi="Tahoma" w:cs="Tahoma"/>
                <w:b/>
                <w:sz w:val="20"/>
              </w:rPr>
            </w:pPr>
          </w:p>
        </w:tc>
      </w:tr>
      <w:tr w:rsidR="00D133F9" w:rsidRPr="00E9473A" w14:paraId="7A9358CD" w14:textId="77777777" w:rsidTr="00D234DD">
        <w:tc>
          <w:tcPr>
            <w:tcW w:w="10419" w:type="dxa"/>
          </w:tcPr>
          <w:p w14:paraId="5AEABE4C" w14:textId="412416A7" w:rsidR="00D133F9" w:rsidRDefault="00D133F9" w:rsidP="00B93685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</w:p>
        </w:tc>
      </w:tr>
    </w:tbl>
    <w:p w14:paraId="62F2A24A" w14:textId="1148D1B1" w:rsidR="00B93685" w:rsidRDefault="00B93685"/>
    <w:p w14:paraId="31A140DA" w14:textId="1241C4F6" w:rsidR="00B93685" w:rsidRDefault="00B93685"/>
    <w:p w14:paraId="002DDC13" w14:textId="7A607C0C" w:rsidR="00B93685" w:rsidRDefault="00B93685"/>
    <w:p w14:paraId="6283CC93" w14:textId="754C0122" w:rsidR="00B93685" w:rsidRDefault="00B93685"/>
    <w:p w14:paraId="7FD47E77" w14:textId="1604AB05" w:rsidR="00B93685" w:rsidRDefault="00B93685"/>
    <w:p w14:paraId="4C21A82C" w14:textId="423D7328" w:rsidR="00B93685" w:rsidRDefault="00B93685"/>
    <w:p w14:paraId="648D861D" w14:textId="77777777" w:rsidR="00B93685" w:rsidRPr="00E8431A" w:rsidRDefault="00B93685" w:rsidP="00B93685">
      <w:pPr>
        <w:pStyle w:val="En-tte"/>
        <w:pBdr>
          <w:bottom w:val="threeDEngrave" w:sz="18" w:space="0" w:color="61C51A"/>
        </w:pBdr>
        <w:tabs>
          <w:tab w:val="clear" w:pos="4536"/>
          <w:tab w:val="clear" w:pos="9072"/>
        </w:tabs>
        <w:ind w:right="1179"/>
        <w:rPr>
          <w:rFonts w:ascii="Arial" w:hAnsi="Arial" w:cs="Arial"/>
          <w:b/>
          <w:noProof/>
          <w:color w:val="76923C" w:themeColor="accent3" w:themeShade="BF"/>
          <w:sz w:val="44"/>
          <w:szCs w:val="44"/>
        </w:rPr>
      </w:pPr>
      <w:r w:rsidRPr="00E8431A">
        <w:rPr>
          <w:rFonts w:ascii="Arial" w:hAnsi="Arial" w:cs="Arial"/>
          <w:b/>
          <w:noProof/>
          <w:color w:val="76923C" w:themeColor="accent3" w:themeShade="BF"/>
          <w:sz w:val="44"/>
          <w:szCs w:val="44"/>
        </w:rPr>
        <w:lastRenderedPageBreak/>
        <w:drawing>
          <wp:anchor distT="0" distB="0" distL="114300" distR="114300" simplePos="0" relativeHeight="251662336" behindDoc="0" locked="0" layoutInCell="1" allowOverlap="1" wp14:anchorId="6BEB99D5" wp14:editId="4879629C">
            <wp:simplePos x="0" y="0"/>
            <wp:positionH relativeFrom="column">
              <wp:posOffset>5765165</wp:posOffset>
            </wp:positionH>
            <wp:positionV relativeFrom="paragraph">
              <wp:posOffset>-200025</wp:posOffset>
            </wp:positionV>
            <wp:extent cx="958458" cy="497840"/>
            <wp:effectExtent l="0" t="0" r="0" b="0"/>
            <wp:wrapNone/>
            <wp:docPr id="4" name="Image 4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lipart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458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1DAA877">
        <w:rPr>
          <w:rFonts w:ascii="Arial" w:hAnsi="Arial" w:cs="Arial"/>
          <w:b/>
          <w:bCs/>
          <w:noProof/>
          <w:color w:val="76923C" w:themeColor="accent3" w:themeShade="BF"/>
          <w:sz w:val="44"/>
          <w:szCs w:val="44"/>
        </w:rPr>
        <w:t>Fiche de Renseignement Entreprise</w:t>
      </w:r>
    </w:p>
    <w:p w14:paraId="245F0265" w14:textId="77777777" w:rsidR="00B93685" w:rsidRPr="00E8431A" w:rsidRDefault="00B93685" w:rsidP="00B93685">
      <w:pPr>
        <w:pStyle w:val="Pieddepage"/>
        <w:spacing w:before="120"/>
        <w:rPr>
          <w:rFonts w:ascii="Arial" w:hAnsi="Arial" w:cs="Arial"/>
          <w:color w:val="76923C" w:themeColor="accent3" w:themeShade="BF"/>
          <w:sz w:val="36"/>
          <w:szCs w:val="36"/>
        </w:rPr>
      </w:pPr>
      <w:r w:rsidRPr="00E8431A">
        <w:rPr>
          <w:rFonts w:ascii="Wingdings 3" w:eastAsia="Wingdings 3" w:hAnsi="Wingdings 3" w:cs="Wingdings 3"/>
          <w:color w:val="76923C" w:themeColor="accent3" w:themeShade="BF"/>
          <w:sz w:val="28"/>
          <w:szCs w:val="28"/>
        </w:rPr>
        <w:t></w:t>
      </w:r>
      <w:r w:rsidRPr="00E8431A">
        <w:rPr>
          <w:rFonts w:ascii="Arial" w:hAnsi="Arial" w:cs="Arial"/>
          <w:color w:val="76923C" w:themeColor="accent3" w:themeShade="BF"/>
          <w:sz w:val="36"/>
          <w:szCs w:val="36"/>
        </w:rPr>
        <w:t xml:space="preserve"> Recherche de Période en Entreprise</w:t>
      </w:r>
    </w:p>
    <w:p w14:paraId="4A7790D5" w14:textId="67FC2A45" w:rsidR="00B93685" w:rsidRDefault="00B93685"/>
    <w:p w14:paraId="4FEE92AD" w14:textId="77777777" w:rsidR="00B93685" w:rsidRDefault="00B93685"/>
    <w:tbl>
      <w:tblPr>
        <w:tblW w:w="0" w:type="auto"/>
        <w:tblBorders>
          <w:top w:val="double" w:sz="12" w:space="0" w:color="76923C" w:themeColor="accent3" w:themeShade="BF"/>
          <w:left w:val="double" w:sz="12" w:space="0" w:color="76923C" w:themeColor="accent3" w:themeShade="BF"/>
          <w:bottom w:val="double" w:sz="12" w:space="0" w:color="76923C" w:themeColor="accent3" w:themeShade="BF"/>
          <w:right w:val="double" w:sz="12" w:space="0" w:color="76923C" w:themeColor="accent3" w:themeShade="BF"/>
          <w:insideH w:val="single" w:sz="6" w:space="0" w:color="76923C" w:themeColor="accent3" w:themeShade="BF"/>
          <w:insideV w:val="single" w:sz="6" w:space="0" w:color="76923C" w:themeColor="accent3" w:themeShade="BF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419"/>
      </w:tblGrid>
      <w:tr w:rsidR="00D133F9" w:rsidRPr="00E9473A" w14:paraId="5A1C705F" w14:textId="77777777" w:rsidTr="00B93685">
        <w:trPr>
          <w:trHeight w:val="5326"/>
        </w:trPr>
        <w:tc>
          <w:tcPr>
            <w:tcW w:w="10419" w:type="dxa"/>
          </w:tcPr>
          <w:p w14:paraId="5E113F6C" w14:textId="01B5A6B3" w:rsidR="00D133F9" w:rsidRPr="00970FD2" w:rsidRDefault="00D133F9" w:rsidP="00D133F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Sujets et Accords</w:t>
            </w:r>
          </w:p>
          <w:p w14:paraId="05AB1003" w14:textId="26535358" w:rsidR="00D133F9" w:rsidRDefault="00D133F9" w:rsidP="00D234DD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  <w:r>
              <w:rPr>
                <w:rFonts w:ascii="Tahoma" w:hAnsi="Tahoma" w:cs="Tahoma"/>
                <w:b/>
                <w:sz w:val="20"/>
                <w:szCs w:val="28"/>
              </w:rPr>
              <w:t xml:space="preserve">Sujets de la période en entreprise </w:t>
            </w:r>
            <w:r w:rsidRPr="00CA7EF8">
              <w:rPr>
                <w:rFonts w:ascii="Tahoma" w:hAnsi="Tahoma" w:cs="Tahoma"/>
                <w:sz w:val="20"/>
                <w:szCs w:val="28"/>
              </w:rPr>
              <w:t xml:space="preserve">(à compléter par le </w:t>
            </w:r>
            <w:r>
              <w:rPr>
                <w:rFonts w:ascii="Tahoma" w:hAnsi="Tahoma" w:cs="Tahoma"/>
                <w:sz w:val="20"/>
                <w:szCs w:val="28"/>
              </w:rPr>
              <w:t>tuteur</w:t>
            </w:r>
            <w:r w:rsidRPr="00CA7EF8">
              <w:rPr>
                <w:rFonts w:ascii="Tahoma" w:hAnsi="Tahoma" w:cs="Tahoma"/>
                <w:sz w:val="20"/>
                <w:szCs w:val="28"/>
              </w:rPr>
              <w:t>)</w:t>
            </w:r>
            <w:r w:rsidRPr="00E9473A">
              <w:rPr>
                <w:rFonts w:ascii="Tahoma" w:hAnsi="Tahoma" w:cs="Tahoma"/>
                <w:b/>
                <w:sz w:val="20"/>
                <w:szCs w:val="28"/>
              </w:rPr>
              <w:t> :</w:t>
            </w:r>
          </w:p>
          <w:p w14:paraId="54D63E7B" w14:textId="77777777" w:rsidR="00D133F9" w:rsidRDefault="00D133F9" w:rsidP="00D133F9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3A27D56B" w14:textId="77777777" w:rsidR="00D133F9" w:rsidRDefault="00D133F9" w:rsidP="00D133F9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25333075" w14:textId="77777777" w:rsidR="00D133F9" w:rsidRDefault="00D133F9" w:rsidP="00D133F9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37D6B007" w14:textId="77777777" w:rsidR="00D133F9" w:rsidRDefault="00D133F9" w:rsidP="00D133F9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422BC6DF" w14:textId="77777777" w:rsidR="00D133F9" w:rsidRDefault="00D133F9" w:rsidP="00D133F9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24793A0C" w14:textId="77777777" w:rsidR="00D133F9" w:rsidRDefault="00D133F9" w:rsidP="00D133F9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59B49A73" w14:textId="77777777" w:rsidR="00D133F9" w:rsidRDefault="00D133F9" w:rsidP="00D133F9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5F4D4C19" w14:textId="77777777" w:rsidR="00D133F9" w:rsidRDefault="00D133F9" w:rsidP="00D133F9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336D4359" w14:textId="77777777" w:rsidR="00D133F9" w:rsidRDefault="00D133F9" w:rsidP="00D133F9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01BD6A7A" w14:textId="77777777" w:rsidR="00D133F9" w:rsidRDefault="00D133F9" w:rsidP="00D133F9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5ADA09F2" w14:textId="77777777" w:rsidR="00D133F9" w:rsidRDefault="00D133F9" w:rsidP="00D234DD">
            <w:pPr>
              <w:spacing w:after="120"/>
              <w:rPr>
                <w:rFonts w:ascii="Tahoma" w:hAnsi="Tahoma" w:cs="Tahoma"/>
                <w:sz w:val="18"/>
                <w:szCs w:val="22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4EA62F6F" w14:textId="7D295592" w:rsidR="00D133F9" w:rsidRPr="006C712D" w:rsidRDefault="00D133F9" w:rsidP="00D234DD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 w:rsidRPr="00DF037C">
              <w:rPr>
                <w:rFonts w:ascii="Tahoma" w:hAnsi="Tahoma" w:cs="Tahoma"/>
                <w:b/>
                <w:sz w:val="20"/>
                <w:szCs w:val="20"/>
              </w:rPr>
              <w:t>Signature 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du tuteur 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Pr="00B379C6">
              <w:rPr>
                <w:rFonts w:ascii="Tahoma" w:hAnsi="Tahoma" w:cs="Tahoma"/>
                <w:sz w:val="18"/>
                <w:szCs w:val="22"/>
              </w:rPr>
              <w:t xml:space="preserve"> 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 xml:space="preserve">  le  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…………………………………</w:t>
            </w:r>
          </w:p>
          <w:p w14:paraId="5876A172" w14:textId="77777777" w:rsidR="00D133F9" w:rsidRPr="00E9473A" w:rsidRDefault="00D133F9" w:rsidP="00D234DD">
            <w:pPr>
              <w:rPr>
                <w:rFonts w:ascii="Tahoma" w:hAnsi="Tahoma" w:cs="Tahoma"/>
                <w:b/>
                <w:sz w:val="20"/>
                <w:szCs w:val="28"/>
              </w:rPr>
            </w:pPr>
          </w:p>
        </w:tc>
      </w:tr>
      <w:tr w:rsidR="006C712D" w:rsidRPr="00E9473A" w14:paraId="080163AC" w14:textId="77777777" w:rsidTr="51DAA877">
        <w:tc>
          <w:tcPr>
            <w:tcW w:w="10419" w:type="dxa"/>
          </w:tcPr>
          <w:p w14:paraId="67B4B00C" w14:textId="77777777" w:rsidR="00B93685" w:rsidRDefault="00B93685" w:rsidP="00EB1B88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</w:p>
          <w:p w14:paraId="7B75C526" w14:textId="3250FADD" w:rsidR="006C712D" w:rsidRDefault="006C712D" w:rsidP="00EB1B88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  <w:r>
              <w:rPr>
                <w:rFonts w:ascii="Tahoma" w:hAnsi="Tahoma" w:cs="Tahoma"/>
                <w:b/>
                <w:sz w:val="20"/>
                <w:szCs w:val="28"/>
              </w:rPr>
              <w:t xml:space="preserve">Objectifs de la période en entreprise </w:t>
            </w:r>
            <w:r w:rsidRPr="00CA7EF8">
              <w:rPr>
                <w:rFonts w:ascii="Tahoma" w:hAnsi="Tahoma" w:cs="Tahoma"/>
                <w:sz w:val="20"/>
                <w:szCs w:val="28"/>
              </w:rPr>
              <w:t>(à compléter par le formateur)</w:t>
            </w:r>
            <w:r w:rsidRPr="00E9473A">
              <w:rPr>
                <w:rFonts w:ascii="Tahoma" w:hAnsi="Tahoma" w:cs="Tahoma"/>
                <w:b/>
                <w:sz w:val="20"/>
                <w:szCs w:val="28"/>
              </w:rPr>
              <w:t> :</w:t>
            </w:r>
          </w:p>
          <w:p w14:paraId="3038F3DE" w14:textId="234A1275" w:rsidR="00D133F9" w:rsidRPr="00D133F9" w:rsidRDefault="00D133F9" w:rsidP="00D133F9">
            <w:pPr>
              <w:spacing w:after="120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L</w:t>
            </w:r>
            <w:r>
              <w:rPr>
                <w:rFonts w:ascii="Tahoma" w:hAnsi="Tahoma" w:cs="Tahoma"/>
                <w:sz w:val="18"/>
                <w:szCs w:val="22"/>
              </w:rPr>
              <w:t xml:space="preserve">a période en entreprise doit </w:t>
            </w:r>
            <w:r w:rsidRPr="00D133F9">
              <w:rPr>
                <w:rFonts w:ascii="Tahoma" w:hAnsi="Tahoma" w:cs="Tahoma"/>
                <w:sz w:val="18"/>
                <w:szCs w:val="22"/>
              </w:rPr>
              <w:t>couvr</w:t>
            </w:r>
            <w:r>
              <w:rPr>
                <w:rFonts w:ascii="Tahoma" w:hAnsi="Tahoma" w:cs="Tahoma"/>
                <w:sz w:val="18"/>
                <w:szCs w:val="22"/>
              </w:rPr>
              <w:t>ir</w:t>
            </w:r>
            <w:r w:rsidRPr="00D133F9">
              <w:rPr>
                <w:rFonts w:ascii="Tahoma" w:hAnsi="Tahoma" w:cs="Tahoma"/>
                <w:sz w:val="18"/>
                <w:szCs w:val="22"/>
              </w:rPr>
              <w:t xml:space="preserve"> les compétences suivantes :</w:t>
            </w:r>
          </w:p>
          <w:p w14:paraId="13F06172" w14:textId="77777777" w:rsidR="00D133F9" w:rsidRPr="00D133F9" w:rsidRDefault="00D133F9" w:rsidP="00D133F9">
            <w:pPr>
              <w:spacing w:after="120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Pour l’activité type 1 « Concevoir et développer des composants d'interface utilisateur en intégrant les recommandations de sécurité » :</w:t>
            </w:r>
          </w:p>
          <w:p w14:paraId="07D70512" w14:textId="77777777" w:rsidR="00D133F9" w:rsidRPr="00D133F9" w:rsidRDefault="00D133F9" w:rsidP="00D133F9">
            <w:pPr>
              <w:spacing w:after="120"/>
              <w:ind w:left="1418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- Maquetter une application</w:t>
            </w:r>
          </w:p>
          <w:p w14:paraId="5EEA2EEC" w14:textId="77777777" w:rsidR="00D133F9" w:rsidRPr="00D133F9" w:rsidRDefault="00D133F9" w:rsidP="00D133F9">
            <w:pPr>
              <w:spacing w:after="120"/>
              <w:ind w:left="1418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- Développer des composants d’accès aux données</w:t>
            </w:r>
          </w:p>
          <w:p w14:paraId="5916F417" w14:textId="77777777" w:rsidR="00D133F9" w:rsidRPr="00D133F9" w:rsidRDefault="00D133F9" w:rsidP="00D133F9">
            <w:pPr>
              <w:spacing w:after="120"/>
              <w:ind w:left="1418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- Développer la partie front-end d’une interface utilisateur web</w:t>
            </w:r>
          </w:p>
          <w:p w14:paraId="609F06D2" w14:textId="58C13885" w:rsidR="00D133F9" w:rsidRDefault="00D133F9" w:rsidP="00D133F9">
            <w:pPr>
              <w:spacing w:after="120"/>
              <w:ind w:left="1418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- Développer la partie back-end d’une interface utilisateur web</w:t>
            </w:r>
          </w:p>
          <w:p w14:paraId="07A21B10" w14:textId="77777777" w:rsidR="00D133F9" w:rsidRPr="00D133F9" w:rsidRDefault="00D133F9" w:rsidP="00D133F9">
            <w:pPr>
              <w:spacing w:after="120"/>
              <w:ind w:left="1418"/>
              <w:rPr>
                <w:rFonts w:ascii="Tahoma" w:hAnsi="Tahoma" w:cs="Tahoma"/>
                <w:sz w:val="18"/>
                <w:szCs w:val="22"/>
              </w:rPr>
            </w:pPr>
          </w:p>
          <w:p w14:paraId="4FD598C7" w14:textId="77777777" w:rsidR="00D133F9" w:rsidRPr="00D133F9" w:rsidRDefault="00D133F9" w:rsidP="00D133F9">
            <w:pPr>
              <w:spacing w:after="120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Pour l’activité type 2 « Concevoir et développer la persistance des données en intégrant les recommandations de sécurité » :</w:t>
            </w:r>
          </w:p>
          <w:p w14:paraId="5052F91C" w14:textId="77777777" w:rsidR="00D133F9" w:rsidRPr="00D133F9" w:rsidRDefault="00D133F9" w:rsidP="00D133F9">
            <w:pPr>
              <w:spacing w:after="120"/>
              <w:ind w:left="1418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- Mettre en place une base de données</w:t>
            </w:r>
          </w:p>
          <w:p w14:paraId="1A2B99D1" w14:textId="77777777" w:rsidR="00D133F9" w:rsidRPr="00D133F9" w:rsidRDefault="00D133F9" w:rsidP="00D133F9">
            <w:pPr>
              <w:spacing w:after="120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Pour l’activité type 3 « Concevoir et développer une application multicouche répartie en intégrant les recommandations de sécurité » :</w:t>
            </w:r>
          </w:p>
          <w:p w14:paraId="15B896F5" w14:textId="77777777" w:rsidR="00D133F9" w:rsidRPr="00D133F9" w:rsidRDefault="00D133F9" w:rsidP="00D133F9">
            <w:pPr>
              <w:spacing w:after="120"/>
              <w:ind w:left="1418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- Concevoir une application</w:t>
            </w:r>
          </w:p>
          <w:p w14:paraId="6583F909" w14:textId="77777777" w:rsidR="00D133F9" w:rsidRPr="00D133F9" w:rsidRDefault="00D133F9" w:rsidP="00D133F9">
            <w:pPr>
              <w:spacing w:after="120"/>
              <w:ind w:left="1418"/>
              <w:rPr>
                <w:rFonts w:ascii="Tahoma" w:hAnsi="Tahoma" w:cs="Tahoma"/>
                <w:sz w:val="18"/>
                <w:szCs w:val="22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- Développer des composants métier</w:t>
            </w:r>
          </w:p>
          <w:p w14:paraId="1AF8AB09" w14:textId="14B713BC" w:rsidR="006C712D" w:rsidRDefault="00D133F9" w:rsidP="00D133F9">
            <w:pPr>
              <w:spacing w:after="120"/>
              <w:ind w:left="1418"/>
              <w:rPr>
                <w:rFonts w:ascii="Tahoma" w:hAnsi="Tahoma" w:cs="Tahoma"/>
                <w:b/>
                <w:sz w:val="20"/>
                <w:szCs w:val="28"/>
              </w:rPr>
            </w:pPr>
            <w:r w:rsidRPr="00D133F9">
              <w:rPr>
                <w:rFonts w:ascii="Tahoma" w:hAnsi="Tahoma" w:cs="Tahoma"/>
                <w:sz w:val="18"/>
                <w:szCs w:val="22"/>
              </w:rPr>
              <w:t>- Construire une application organisée en couches</w:t>
            </w:r>
          </w:p>
          <w:p w14:paraId="50C6424C" w14:textId="77777777" w:rsidR="006C712D" w:rsidRDefault="006C712D" w:rsidP="00EB1B88">
            <w:pPr>
              <w:spacing w:after="120"/>
              <w:rPr>
                <w:rFonts w:ascii="Tahoma" w:hAnsi="Tahoma" w:cs="Tahoma"/>
                <w:b/>
                <w:sz w:val="20"/>
                <w:szCs w:val="28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60EA4921" w14:textId="77777777" w:rsidR="006C712D" w:rsidRDefault="006C712D" w:rsidP="00EB1B88">
            <w:pPr>
              <w:spacing w:after="120"/>
              <w:rPr>
                <w:rFonts w:ascii="Tahoma" w:hAnsi="Tahoma" w:cs="Tahoma"/>
                <w:sz w:val="18"/>
                <w:szCs w:val="22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………………………………………………………………………………………………………………………………………………………………………………………</w:t>
            </w:r>
          </w:p>
          <w:p w14:paraId="170469EE" w14:textId="03134D3C" w:rsidR="006C712D" w:rsidRPr="00DF037C" w:rsidRDefault="006C712D" w:rsidP="00EB1B88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Validation 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 xml:space="preserve">par </w:t>
            </w:r>
            <w:r w:rsidR="00B93685">
              <w:rPr>
                <w:rFonts w:ascii="Tahoma" w:hAnsi="Tahoma" w:cs="Tahoma"/>
                <w:b/>
                <w:sz w:val="20"/>
                <w:szCs w:val="20"/>
              </w:rPr>
              <w:t>la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 xml:space="preserve"> formatrice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le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 xml:space="preserve"> :</w:t>
            </w:r>
            <w:r w:rsidRPr="00B379C6">
              <w:rPr>
                <w:rFonts w:ascii="Tahoma" w:hAnsi="Tahoma" w:cs="Tahoma"/>
                <w:sz w:val="18"/>
                <w:szCs w:val="22"/>
              </w:rPr>
              <w:t xml:space="preserve"> …………………………………………………………………………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…………………………………</w:t>
            </w:r>
          </w:p>
          <w:p w14:paraId="1F609B5E" w14:textId="77777777" w:rsidR="006C712D" w:rsidRPr="006C712D" w:rsidRDefault="006C712D" w:rsidP="00EB1B88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 w:rsidRPr="00DF037C">
              <w:rPr>
                <w:rFonts w:ascii="Tahoma" w:hAnsi="Tahoma" w:cs="Tahoma"/>
                <w:b/>
                <w:sz w:val="20"/>
                <w:szCs w:val="20"/>
              </w:rPr>
              <w:t>Signature :</w:t>
            </w:r>
          </w:p>
          <w:p w14:paraId="583518B3" w14:textId="77777777" w:rsidR="006C712D" w:rsidRPr="00E9473A" w:rsidRDefault="006C712D" w:rsidP="00EB1B88">
            <w:pPr>
              <w:rPr>
                <w:rFonts w:ascii="Tahoma" w:hAnsi="Tahoma" w:cs="Tahoma"/>
                <w:b/>
                <w:sz w:val="20"/>
                <w:szCs w:val="28"/>
              </w:rPr>
            </w:pPr>
          </w:p>
        </w:tc>
      </w:tr>
    </w:tbl>
    <w:p w14:paraId="4A72797B" w14:textId="77777777" w:rsidR="00EC19DC" w:rsidRPr="009D7BD4" w:rsidRDefault="00EC19DC" w:rsidP="009D7BD4">
      <w:pPr>
        <w:rPr>
          <w:rFonts w:ascii="Tahoma" w:hAnsi="Tahoma" w:cs="Tahoma"/>
          <w:sz w:val="10"/>
          <w:szCs w:val="10"/>
        </w:rPr>
      </w:pPr>
    </w:p>
    <w:sectPr w:rsidR="00EC19DC" w:rsidRPr="009D7BD4" w:rsidSect="005226F9">
      <w:footerReference w:type="default" r:id="rId11"/>
      <w:type w:val="continuous"/>
      <w:pgSz w:w="11907" w:h="16840" w:code="9"/>
      <w:pgMar w:top="567" w:right="567" w:bottom="567" w:left="567" w:header="0" w:footer="11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892FA" w14:textId="77777777" w:rsidR="00890832" w:rsidRDefault="00890832">
      <w:r>
        <w:separator/>
      </w:r>
    </w:p>
  </w:endnote>
  <w:endnote w:type="continuationSeparator" w:id="0">
    <w:p w14:paraId="592627D2" w14:textId="77777777" w:rsidR="00890832" w:rsidRDefault="00890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7FA6A" w14:textId="588C4E65" w:rsidR="00CA7EF8" w:rsidRPr="00E8431A" w:rsidRDefault="00CA7EF8" w:rsidP="00E8431A">
    <w:pPr>
      <w:pStyle w:val="Titre5"/>
      <w:tabs>
        <w:tab w:val="left" w:pos="2977"/>
        <w:tab w:val="left" w:pos="4253"/>
        <w:tab w:val="left" w:pos="6480"/>
        <w:tab w:val="left" w:pos="8640"/>
        <w:tab w:val="left" w:pos="9720"/>
      </w:tabs>
      <w:ind w:right="-28"/>
      <w:jc w:val="center"/>
      <w:rPr>
        <w:rStyle w:val="Numrodepage"/>
        <w:rFonts w:ascii="Arial" w:hAnsi="Arial" w:cs="Arial"/>
        <w:b w:val="0"/>
        <w:sz w:val="16"/>
        <w:szCs w:val="16"/>
      </w:rPr>
    </w:pPr>
    <w:r w:rsidRPr="00E8431A">
      <w:rPr>
        <w:rFonts w:ascii="Arial" w:hAnsi="Arial" w:cs="Arial"/>
        <w:b w:val="0"/>
        <w:snapToGrid w:val="0"/>
        <w:sz w:val="16"/>
        <w:szCs w:val="16"/>
      </w:rPr>
      <w:t xml:space="preserve">Page </w:t>
    </w:r>
    <w:r w:rsidRPr="00E8431A">
      <w:rPr>
        <w:rStyle w:val="Numrodepage"/>
        <w:rFonts w:ascii="Arial" w:hAnsi="Arial" w:cs="Arial"/>
        <w:b w:val="0"/>
        <w:sz w:val="16"/>
        <w:szCs w:val="16"/>
      </w:rPr>
      <w:fldChar w:fldCharType="begin"/>
    </w:r>
    <w:r w:rsidRPr="00E8431A">
      <w:rPr>
        <w:rStyle w:val="Numrodepage"/>
        <w:rFonts w:ascii="Arial" w:hAnsi="Arial" w:cs="Arial"/>
        <w:b w:val="0"/>
        <w:sz w:val="16"/>
        <w:szCs w:val="16"/>
      </w:rPr>
      <w:instrText xml:space="preserve"> PAGE </w:instrText>
    </w:r>
    <w:r w:rsidRPr="00E8431A">
      <w:rPr>
        <w:rStyle w:val="Numrodepage"/>
        <w:rFonts w:ascii="Arial" w:hAnsi="Arial" w:cs="Arial"/>
        <w:b w:val="0"/>
        <w:sz w:val="16"/>
        <w:szCs w:val="16"/>
      </w:rPr>
      <w:fldChar w:fldCharType="separate"/>
    </w:r>
    <w:r w:rsidR="006A3EB7">
      <w:rPr>
        <w:rStyle w:val="Numrodepage"/>
        <w:rFonts w:ascii="Arial" w:hAnsi="Arial" w:cs="Arial"/>
        <w:b w:val="0"/>
        <w:noProof/>
        <w:sz w:val="16"/>
        <w:szCs w:val="16"/>
      </w:rPr>
      <w:t>2</w:t>
    </w:r>
    <w:r w:rsidRPr="00E8431A">
      <w:rPr>
        <w:rStyle w:val="Numrodepage"/>
        <w:rFonts w:ascii="Arial" w:hAnsi="Arial" w:cs="Arial"/>
        <w:b w:val="0"/>
        <w:sz w:val="16"/>
        <w:szCs w:val="16"/>
      </w:rPr>
      <w:fldChar w:fldCharType="end"/>
    </w:r>
    <w:r w:rsidRPr="00E8431A">
      <w:rPr>
        <w:rFonts w:ascii="Arial" w:hAnsi="Arial" w:cs="Arial"/>
        <w:b w:val="0"/>
        <w:snapToGrid w:val="0"/>
        <w:sz w:val="16"/>
        <w:szCs w:val="16"/>
      </w:rPr>
      <w:t xml:space="preserve"> sur </w:t>
    </w:r>
    <w:r w:rsidRPr="00E8431A">
      <w:rPr>
        <w:rStyle w:val="Numrodepage"/>
        <w:rFonts w:ascii="Arial" w:hAnsi="Arial" w:cs="Arial"/>
        <w:b w:val="0"/>
        <w:sz w:val="16"/>
        <w:szCs w:val="16"/>
      </w:rPr>
      <w:fldChar w:fldCharType="begin"/>
    </w:r>
    <w:r w:rsidRPr="00E8431A">
      <w:rPr>
        <w:rStyle w:val="Numrodepage"/>
        <w:rFonts w:ascii="Arial" w:hAnsi="Arial" w:cs="Arial"/>
        <w:b w:val="0"/>
        <w:sz w:val="16"/>
        <w:szCs w:val="16"/>
      </w:rPr>
      <w:instrText xml:space="preserve"> NUMPAGES </w:instrText>
    </w:r>
    <w:r w:rsidRPr="00E8431A">
      <w:rPr>
        <w:rStyle w:val="Numrodepage"/>
        <w:rFonts w:ascii="Arial" w:hAnsi="Arial" w:cs="Arial"/>
        <w:b w:val="0"/>
        <w:sz w:val="16"/>
        <w:szCs w:val="16"/>
      </w:rPr>
      <w:fldChar w:fldCharType="separate"/>
    </w:r>
    <w:r w:rsidR="006A3EB7">
      <w:rPr>
        <w:rStyle w:val="Numrodepage"/>
        <w:rFonts w:ascii="Arial" w:hAnsi="Arial" w:cs="Arial"/>
        <w:b w:val="0"/>
        <w:noProof/>
        <w:sz w:val="16"/>
        <w:szCs w:val="16"/>
      </w:rPr>
      <w:t>2</w:t>
    </w:r>
    <w:r w:rsidRPr="00E8431A">
      <w:rPr>
        <w:rStyle w:val="Numrodepage"/>
        <w:rFonts w:ascii="Arial" w:hAnsi="Arial" w:cs="Arial"/>
        <w:b w:val="0"/>
        <w:sz w:val="16"/>
        <w:szCs w:val="16"/>
      </w:rPr>
      <w:fldChar w:fldCharType="end"/>
    </w:r>
  </w:p>
  <w:p w14:paraId="2C68BCCE" w14:textId="77777777" w:rsidR="00E8431A" w:rsidRPr="00997194" w:rsidRDefault="00E8431A" w:rsidP="00E8431A">
    <w:pPr>
      <w:pStyle w:val="Pieddepage"/>
      <w:tabs>
        <w:tab w:val="clear" w:pos="9072"/>
        <w:tab w:val="right" w:pos="9923"/>
      </w:tabs>
      <w:rPr>
        <w:rFonts w:ascii="Arial" w:hAnsi="Arial" w:cs="Arial"/>
        <w:sz w:val="16"/>
        <w:szCs w:val="16"/>
      </w:rPr>
    </w:pPr>
    <w:r w:rsidRPr="00F45E0D">
      <w:rPr>
        <w:rFonts w:ascii="Arial" w:hAnsi="Arial" w:cs="Arial"/>
        <w:sz w:val="16"/>
        <w:szCs w:val="16"/>
      </w:rPr>
      <w:t>AFP</w:t>
    </w:r>
    <w:r>
      <w:rPr>
        <w:rFonts w:ascii="Arial" w:hAnsi="Arial" w:cs="Arial"/>
        <w:sz w:val="16"/>
        <w:szCs w:val="16"/>
      </w:rPr>
      <w:t>A Hauts de France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>version du 02 04 2021</w:t>
    </w:r>
  </w:p>
  <w:p w14:paraId="4E87B79D" w14:textId="77777777" w:rsidR="00E8431A" w:rsidRPr="00E8431A" w:rsidRDefault="00E8431A" w:rsidP="00E843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F4A25" w14:textId="77777777" w:rsidR="00890832" w:rsidRDefault="00890832">
      <w:r>
        <w:separator/>
      </w:r>
    </w:p>
  </w:footnote>
  <w:footnote w:type="continuationSeparator" w:id="0">
    <w:p w14:paraId="62162DC1" w14:textId="77777777" w:rsidR="00890832" w:rsidRDefault="00890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10E12"/>
    <w:multiLevelType w:val="hybridMultilevel"/>
    <w:tmpl w:val="BA140D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526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AAF"/>
    <w:rsid w:val="00010C77"/>
    <w:rsid w:val="00045C61"/>
    <w:rsid w:val="00050644"/>
    <w:rsid w:val="0007580F"/>
    <w:rsid w:val="00084F23"/>
    <w:rsid w:val="000A3669"/>
    <w:rsid w:val="00164BEE"/>
    <w:rsid w:val="00182E84"/>
    <w:rsid w:val="00204126"/>
    <w:rsid w:val="00256A24"/>
    <w:rsid w:val="00273062"/>
    <w:rsid w:val="002A6109"/>
    <w:rsid w:val="002B3599"/>
    <w:rsid w:val="002C263E"/>
    <w:rsid w:val="002C5188"/>
    <w:rsid w:val="00307A90"/>
    <w:rsid w:val="00375589"/>
    <w:rsid w:val="00376D31"/>
    <w:rsid w:val="00377B33"/>
    <w:rsid w:val="003A62E7"/>
    <w:rsid w:val="003B4E03"/>
    <w:rsid w:val="003C29A1"/>
    <w:rsid w:val="003D016D"/>
    <w:rsid w:val="003D6A91"/>
    <w:rsid w:val="00405BB1"/>
    <w:rsid w:val="004258A2"/>
    <w:rsid w:val="00457070"/>
    <w:rsid w:val="0046419E"/>
    <w:rsid w:val="00467FF5"/>
    <w:rsid w:val="004730B2"/>
    <w:rsid w:val="004F20B9"/>
    <w:rsid w:val="0050619C"/>
    <w:rsid w:val="00515D98"/>
    <w:rsid w:val="005226F9"/>
    <w:rsid w:val="00545E86"/>
    <w:rsid w:val="00565AAF"/>
    <w:rsid w:val="0057404F"/>
    <w:rsid w:val="00594179"/>
    <w:rsid w:val="005C267E"/>
    <w:rsid w:val="0064045C"/>
    <w:rsid w:val="00652DF9"/>
    <w:rsid w:val="0066519A"/>
    <w:rsid w:val="006A34AE"/>
    <w:rsid w:val="006A3EB7"/>
    <w:rsid w:val="006B067B"/>
    <w:rsid w:val="006C31F5"/>
    <w:rsid w:val="006C712D"/>
    <w:rsid w:val="006D6C31"/>
    <w:rsid w:val="00725652"/>
    <w:rsid w:val="0073568D"/>
    <w:rsid w:val="00740ACF"/>
    <w:rsid w:val="0074786B"/>
    <w:rsid w:val="00754CFC"/>
    <w:rsid w:val="00771206"/>
    <w:rsid w:val="0078313B"/>
    <w:rsid w:val="00797823"/>
    <w:rsid w:val="007A6E70"/>
    <w:rsid w:val="007B5D51"/>
    <w:rsid w:val="007C0BB9"/>
    <w:rsid w:val="007D422C"/>
    <w:rsid w:val="007E2558"/>
    <w:rsid w:val="00815AB3"/>
    <w:rsid w:val="00870A21"/>
    <w:rsid w:val="00884156"/>
    <w:rsid w:val="00890832"/>
    <w:rsid w:val="00910495"/>
    <w:rsid w:val="0091127D"/>
    <w:rsid w:val="00945441"/>
    <w:rsid w:val="00970FD2"/>
    <w:rsid w:val="00996C8E"/>
    <w:rsid w:val="009B1FC9"/>
    <w:rsid w:val="009D7BD4"/>
    <w:rsid w:val="009D7F26"/>
    <w:rsid w:val="00A03C72"/>
    <w:rsid w:val="00A06205"/>
    <w:rsid w:val="00A34A4F"/>
    <w:rsid w:val="00A36044"/>
    <w:rsid w:val="00A45AAF"/>
    <w:rsid w:val="00A469C2"/>
    <w:rsid w:val="00A801B0"/>
    <w:rsid w:val="00AA56CC"/>
    <w:rsid w:val="00AE39C9"/>
    <w:rsid w:val="00AE7E8A"/>
    <w:rsid w:val="00B25BF4"/>
    <w:rsid w:val="00B379C6"/>
    <w:rsid w:val="00B63ADA"/>
    <w:rsid w:val="00B821B5"/>
    <w:rsid w:val="00B93685"/>
    <w:rsid w:val="00BC4E37"/>
    <w:rsid w:val="00BE6FBC"/>
    <w:rsid w:val="00C1776A"/>
    <w:rsid w:val="00C20E1F"/>
    <w:rsid w:val="00C21194"/>
    <w:rsid w:val="00C4167A"/>
    <w:rsid w:val="00C43C26"/>
    <w:rsid w:val="00C542FF"/>
    <w:rsid w:val="00C77504"/>
    <w:rsid w:val="00CA7EF8"/>
    <w:rsid w:val="00CB6DB1"/>
    <w:rsid w:val="00CC03BF"/>
    <w:rsid w:val="00D0760C"/>
    <w:rsid w:val="00D133F9"/>
    <w:rsid w:val="00D23125"/>
    <w:rsid w:val="00D37BC0"/>
    <w:rsid w:val="00D37D18"/>
    <w:rsid w:val="00D52F24"/>
    <w:rsid w:val="00D61DF9"/>
    <w:rsid w:val="00D75241"/>
    <w:rsid w:val="00DF037C"/>
    <w:rsid w:val="00DF315C"/>
    <w:rsid w:val="00DF5DD0"/>
    <w:rsid w:val="00E14079"/>
    <w:rsid w:val="00E4692E"/>
    <w:rsid w:val="00E8431A"/>
    <w:rsid w:val="00E9473A"/>
    <w:rsid w:val="00E96B82"/>
    <w:rsid w:val="00EB615E"/>
    <w:rsid w:val="00EC19DC"/>
    <w:rsid w:val="00F65A7A"/>
    <w:rsid w:val="00F92D80"/>
    <w:rsid w:val="00F97CC0"/>
    <w:rsid w:val="3F9D408B"/>
    <w:rsid w:val="51DAA877"/>
    <w:rsid w:val="5A73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2837FA38"/>
  <w15:docId w15:val="{4858514A-C8FB-4B70-86EB-7944F30E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tabs>
        <w:tab w:val="left" w:leader="dot" w:pos="5908"/>
        <w:tab w:val="left" w:leader="dot" w:pos="10160"/>
      </w:tabs>
      <w:ind w:firstLine="379"/>
      <w:outlineLvl w:val="0"/>
    </w:pPr>
    <w:rPr>
      <w:b/>
      <w:bCs/>
      <w:sz w:val="22"/>
    </w:rPr>
  </w:style>
  <w:style w:type="paragraph" w:styleId="Titre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bCs/>
      <w:color w:val="00FF00"/>
    </w:rPr>
  </w:style>
  <w:style w:type="paragraph" w:styleId="Titre3">
    <w:name w:val="heading 3"/>
    <w:basedOn w:val="Normal"/>
    <w:next w:val="Normal"/>
    <w:qFormat/>
    <w:pPr>
      <w:keepNext/>
      <w:ind w:firstLine="379"/>
      <w:jc w:val="center"/>
      <w:outlineLvl w:val="2"/>
    </w:pPr>
    <w:rPr>
      <w:b/>
      <w:bCs/>
      <w:sz w:val="22"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b/>
      <w:sz w:val="20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b/>
      <w:sz w:val="20"/>
    </w:rPr>
  </w:style>
  <w:style w:type="paragraph" w:styleId="Titre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b/>
      <w:color w:val="008000"/>
      <w:sz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2">
    <w:name w:val="Normal 2"/>
    <w:basedOn w:val="Normal"/>
    <w:pPr>
      <w:tabs>
        <w:tab w:val="left" w:pos="851"/>
        <w:tab w:val="right" w:leader="dot" w:pos="9072"/>
      </w:tabs>
    </w:pPr>
  </w:style>
  <w:style w:type="paragraph" w:styleId="Lgende">
    <w:name w:val="caption"/>
    <w:basedOn w:val="Normal"/>
    <w:next w:val="Normal"/>
    <w:qFormat/>
    <w:pPr>
      <w:jc w:val="right"/>
    </w:pPr>
    <w:rPr>
      <w:i/>
      <w:iCs/>
      <w:sz w:val="16"/>
      <w:szCs w:val="16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uiPriority w:val="59"/>
    <w:rsid w:val="00C4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7A6E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A6E7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C712D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E8431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UALITE\SMQ%20Consensus\Processus%20offre%20de%20service\PCS-OS1%20Formation\AN06%20PCS%20OS1%20(fiche%20renseignement%20entreprise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821D1-1B4D-48C5-8E76-8D174258D35E}"/>
      </w:docPartPr>
      <w:docPartBody>
        <w:p w:rsidR="00B13081" w:rsidRDefault="00B13081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3081"/>
    <w:rsid w:val="00B13081"/>
    <w:rsid w:val="00D2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F4DC88C1FFBB4AA927705233B977DE" ma:contentTypeVersion="10" ma:contentTypeDescription="Crée un document." ma:contentTypeScope="" ma:versionID="b2a810ad5943ba379e05c295189254c8">
  <xsd:schema xmlns:xsd="http://www.w3.org/2001/XMLSchema" xmlns:xs="http://www.w3.org/2001/XMLSchema" xmlns:p="http://schemas.microsoft.com/office/2006/metadata/properties" xmlns:ns2="9e9b695a-8fbf-4621-8383-a1a542868caf" xmlns:ns3="a0dcfdc4-3089-40aa-bae6-dc81b646084f" targetNamespace="http://schemas.microsoft.com/office/2006/metadata/properties" ma:root="true" ma:fieldsID="be3237579003c614ec10055e401a097b" ns2:_="" ns3:_="">
    <xsd:import namespace="9e9b695a-8fbf-4621-8383-a1a542868caf"/>
    <xsd:import namespace="a0dcfdc4-3089-40aa-bae6-dc81b646084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b695a-8fbf-4621-8383-a1a542868ca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dcfdc4-3089-40aa-bae6-dc81b6460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1C7561-C684-4FBD-A7D4-C872D8F6CF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1FC7AF-987B-446D-A594-DDD19A587D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9b695a-8fbf-4621-8383-a1a542868caf"/>
    <ds:schemaRef ds:uri="a0dcfdc4-3089-40aa-bae6-dc81b6460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844E1E-D97E-4FC1-ADC8-56732FF955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AN06 PCS OS1 (fiche renseignement entreprise).dot</Template>
  <TotalTime>9</TotalTime>
  <Pages>3</Pages>
  <Words>609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Laxou /pompey_</vt:lpstr>
    </vt:vector>
  </TitlesOfParts>
  <Company>AFPA</Company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Laxou /pompey_</dc:title>
  <dc:creator>AFPA</dc:creator>
  <cp:lastModifiedBy>Poix Martine</cp:lastModifiedBy>
  <cp:revision>5</cp:revision>
  <cp:lastPrinted>2014-03-17T08:22:00Z</cp:lastPrinted>
  <dcterms:created xsi:type="dcterms:W3CDTF">2023-01-16T07:38:00Z</dcterms:created>
  <dcterms:modified xsi:type="dcterms:W3CDTF">2023-08-31T13:06:00Z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0x01010077F4DC88C1FFBB4AA927705233B977DE</vt:lpwstr>
  </property>
</Properties>
</file>